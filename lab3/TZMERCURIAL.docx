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C85137" w:rsidRDefault="00CC7EB0">
      <w:pPr>
        <w:jc w:val="center"/>
        <w:rPr>
          <w:b/>
          <w:bCs/>
          <w:caps/>
          <w:sz w:val="32"/>
          <w:lang w:val="en-US"/>
        </w:rPr>
      </w:pPr>
      <w:r w:rsidRPr="00CC7EB0">
        <w:rPr>
          <w:b/>
          <w:bCs/>
          <w:caps/>
          <w:sz w:val="32"/>
        </w:rPr>
        <w:t xml:space="preserve">система управления версиями </w:t>
      </w:r>
      <w:r w:rsidR="00C85137">
        <w:rPr>
          <w:b/>
          <w:bCs/>
          <w:caps/>
          <w:sz w:val="32"/>
          <w:lang w:val="en-US"/>
        </w:rPr>
        <w:t>GIT</w:t>
      </w:r>
    </w:p>
    <w:p w:rsidR="00CC7EB0" w:rsidRDefault="00CC7EB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5"/>
        <w:gridCol w:w="1814"/>
        <w:gridCol w:w="3678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C85137" w:rsidRDefault="00CC7EB0">
      <w:pPr>
        <w:jc w:val="center"/>
        <w:rPr>
          <w:b/>
          <w:bCs/>
          <w:caps/>
          <w:sz w:val="28"/>
          <w:szCs w:val="28"/>
          <w:lang w:val="en-US"/>
        </w:rPr>
      </w:pPr>
      <w:r w:rsidRPr="00CC7EB0">
        <w:rPr>
          <w:b/>
          <w:bCs/>
          <w:caps/>
          <w:sz w:val="32"/>
        </w:rPr>
        <w:t xml:space="preserve">система управления версиями </w:t>
      </w:r>
      <w:r w:rsidR="00C85137">
        <w:rPr>
          <w:b/>
          <w:bCs/>
          <w:caps/>
          <w:sz w:val="32"/>
          <w:lang w:val="en-US"/>
        </w:rPr>
        <w:t>GIT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A33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2" w:name="_Toc119204103"/>
      <w:r>
        <w:rPr>
          <w:caps/>
        </w:rPr>
        <w:lastRenderedPageBreak/>
        <w:t>Содержание</w:t>
      </w:r>
      <w:bookmarkEnd w:id="2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1.1. Наименование </w:t>
      </w:r>
      <w:r w:rsidR="009A3376">
        <w:rPr>
          <w:rStyle w:val="ac"/>
          <w:color w:val="auto"/>
          <w:u w:val="none"/>
        </w:rPr>
        <w:t>программы</w:t>
      </w:r>
      <w:r>
        <w:rPr>
          <w:rStyle w:val="ac"/>
          <w:color w:val="auto"/>
          <w:u w:val="none"/>
        </w:rPr>
        <w:t>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1.2. Краткая характеристика области применения </w:t>
      </w:r>
      <w:r w:rsidR="009A3376">
        <w:rPr>
          <w:rStyle w:val="ac"/>
          <w:color w:val="auto"/>
          <w:u w:val="none"/>
        </w:rPr>
        <w:t>программы……</w:t>
      </w:r>
      <w:r>
        <w:rPr>
          <w:rStyle w:val="ac"/>
          <w:color w:val="auto"/>
          <w:u w:val="none"/>
        </w:rPr>
        <w:t>………...4</w:t>
      </w:r>
    </w:p>
    <w:p w:rsidR="00CF1150" w:rsidRPr="00E4272A" w:rsidRDefault="007D519E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7D519E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3.1. Функциональное назначение </w:t>
      </w:r>
      <w:r w:rsidR="009A3376">
        <w:rPr>
          <w:rStyle w:val="ac"/>
          <w:color w:val="auto"/>
          <w:u w:val="none"/>
        </w:rPr>
        <w:t>программы……………</w:t>
      </w:r>
      <w:r>
        <w:rPr>
          <w:rStyle w:val="ac"/>
          <w:color w:val="auto"/>
          <w:u w:val="none"/>
        </w:rPr>
        <w:t>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 xml:space="preserve">3.2. Эксплуатационное назначение </w:t>
      </w:r>
      <w:r w:rsidR="009C2661">
        <w:rPr>
          <w:rStyle w:val="ac"/>
          <w:color w:val="auto"/>
          <w:u w:val="none"/>
        </w:rPr>
        <w:t>программы</w:t>
      </w:r>
      <w:r>
        <w:rPr>
          <w:rStyle w:val="ac"/>
          <w:color w:val="auto"/>
          <w:u w:val="none"/>
        </w:rPr>
        <w:t>………………………………6</w:t>
      </w:r>
    </w:p>
    <w:p w:rsidR="00CF1150" w:rsidRPr="00E4272A" w:rsidRDefault="007D519E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7D519E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7D519E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7D519E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65F30">
        <w:rPr>
          <w:rStyle w:val="ac"/>
          <w:noProof/>
          <w:color w:val="auto"/>
          <w:u w:val="none"/>
        </w:rPr>
        <w:t>……………………………...</w:t>
      </w:r>
      <w:r w:rsidR="009C2661">
        <w:rPr>
          <w:rStyle w:val="ac"/>
          <w:noProof/>
          <w:color w:val="auto"/>
          <w:u w:val="none"/>
        </w:rPr>
        <w:t>8</w:t>
      </w:r>
    </w:p>
    <w:p w:rsidR="00CF1150" w:rsidRPr="00E4272A" w:rsidRDefault="007D519E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65F30">
        <w:rPr>
          <w:rStyle w:val="ac"/>
          <w:noProof/>
          <w:color w:val="auto"/>
          <w:u w:val="none"/>
        </w:rPr>
        <w:t>…………………………...…...</w:t>
      </w:r>
      <w:r w:rsidR="009C2661">
        <w:rPr>
          <w:rStyle w:val="ac"/>
          <w:noProof/>
          <w:color w:val="auto"/>
          <w:u w:val="none"/>
        </w:rPr>
        <w:t>8</w:t>
      </w:r>
    </w:p>
    <w:p w:rsidR="00CF1150" w:rsidRPr="00E4272A" w:rsidRDefault="007D519E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65F30">
        <w:rPr>
          <w:rStyle w:val="ac"/>
          <w:color w:val="auto"/>
          <w:u w:val="none"/>
        </w:rPr>
        <w:t>8</w:t>
      </w:r>
    </w:p>
    <w:p w:rsidR="00CF1150" w:rsidRPr="00E4272A" w:rsidRDefault="007D519E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65F30">
        <w:rPr>
          <w:rStyle w:val="ac"/>
          <w:noProof/>
          <w:color w:val="auto"/>
          <w:u w:val="none"/>
        </w:rPr>
        <w:t>…………………………………………………………………………...8</w:t>
      </w:r>
    </w:p>
    <w:p w:rsidR="00CF1150" w:rsidRDefault="007D519E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восстановления после отказа…………………………………………</w:t>
      </w:r>
      <w:r w:rsidR="009C2661">
        <w:rPr>
          <w:rStyle w:val="ac"/>
          <w:noProof/>
          <w:color w:val="auto"/>
          <w:u w:val="none"/>
        </w:rPr>
        <w:t>9</w:t>
      </w:r>
    </w:p>
    <w:p w:rsidR="00965F30" w:rsidRPr="00965F30" w:rsidRDefault="007D519E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Отказы из-за некорректных действий оператора…………………………...8</w:t>
      </w:r>
    </w:p>
    <w:p w:rsidR="00CF1150" w:rsidRPr="00E4272A" w:rsidRDefault="007D519E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65F30">
        <w:rPr>
          <w:rStyle w:val="ac"/>
          <w:color w:val="auto"/>
          <w:u w:val="none"/>
        </w:rPr>
        <w:t>……………………………………………………...9</w:t>
      </w:r>
    </w:p>
    <w:p w:rsidR="00CF1150" w:rsidRPr="00E4272A" w:rsidRDefault="007D519E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условия эксплуатации………………………………………9</w:t>
      </w:r>
    </w:p>
    <w:p w:rsidR="00CF1150" w:rsidRDefault="007D519E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</w:t>
      </w:r>
      <w:r w:rsidR="009C2661">
        <w:rPr>
          <w:color w:val="000000"/>
          <w:spacing w:val="2"/>
          <w:szCs w:val="26"/>
        </w:rPr>
        <w:t>дам обслуживания………………………………………...10</w:t>
      </w:r>
    </w:p>
    <w:p w:rsidR="00F54EDD" w:rsidRPr="00F54EDD" w:rsidRDefault="007D519E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 xml:space="preserve">Требования к численности и </w:t>
      </w:r>
      <w:r w:rsidR="009C2661">
        <w:rPr>
          <w:color w:val="000000"/>
          <w:spacing w:val="2"/>
          <w:szCs w:val="26"/>
        </w:rPr>
        <w:t>квалификации персонала…………...……...10</w:t>
      </w:r>
    </w:p>
    <w:p w:rsidR="00CF1150" w:rsidRPr="00E4272A" w:rsidRDefault="007D519E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9C2661">
        <w:rPr>
          <w:rStyle w:val="ac"/>
          <w:color w:val="auto"/>
          <w:u w:val="none"/>
        </w:rPr>
        <w:t>……….…...</w:t>
      </w:r>
      <w:r w:rsidR="00F54EDD">
        <w:rPr>
          <w:rStyle w:val="ac"/>
          <w:color w:val="auto"/>
          <w:u w:val="none"/>
        </w:rPr>
        <w:t>…</w:t>
      </w:r>
      <w:r w:rsidR="009C2661">
        <w:rPr>
          <w:rStyle w:val="ac"/>
          <w:color w:val="auto"/>
          <w:u w:val="none"/>
        </w:rPr>
        <w:t>10</w:t>
      </w:r>
    </w:p>
    <w:p w:rsidR="00CF1150" w:rsidRPr="00E4272A" w:rsidRDefault="007D519E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F54EDD">
        <w:rPr>
          <w:rStyle w:val="ac"/>
          <w:color w:val="auto"/>
          <w:u w:val="none"/>
        </w:rPr>
        <w:t>……….10</w:t>
      </w:r>
    </w:p>
    <w:p w:rsidR="00CF1150" w:rsidRPr="00E4272A" w:rsidRDefault="007D519E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структурам и методам решения……………...10</w:t>
      </w:r>
    </w:p>
    <w:p w:rsidR="00CF1150" w:rsidRDefault="007D519E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 языкам программирования…………….1</w:t>
      </w:r>
      <w:r w:rsidR="009C2661">
        <w:rPr>
          <w:color w:val="000000"/>
          <w:spacing w:val="1"/>
          <w:szCs w:val="26"/>
        </w:rPr>
        <w:t>1</w:t>
      </w:r>
    </w:p>
    <w:p w:rsidR="00F54EDD" w:rsidRDefault="007D519E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…...1</w:t>
      </w:r>
      <w:r w:rsidR="009C2661">
        <w:rPr>
          <w:color w:val="000000"/>
          <w:spacing w:val="1"/>
          <w:szCs w:val="26"/>
        </w:rPr>
        <w:t>1</w:t>
      </w:r>
    </w:p>
    <w:p w:rsidR="00F54EDD" w:rsidRPr="00F54EDD" w:rsidRDefault="007D519E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информации и программ …………………………...1</w:t>
      </w:r>
      <w:r w:rsidR="009C2661">
        <w:rPr>
          <w:color w:val="000000"/>
          <w:spacing w:val="1"/>
          <w:szCs w:val="26"/>
        </w:rPr>
        <w:t>1</w:t>
      </w:r>
    </w:p>
    <w:p w:rsidR="00CF1150" w:rsidRPr="00E4272A" w:rsidRDefault="007D519E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F54EDD">
        <w:rPr>
          <w:rStyle w:val="ac"/>
          <w:color w:val="auto"/>
          <w:u w:val="none"/>
        </w:rPr>
        <w:t>11</w:t>
      </w:r>
    </w:p>
    <w:p w:rsidR="00CF1150" w:rsidRPr="009C2661" w:rsidRDefault="007D519E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34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5. Требования к программной документации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12</w:t>
      </w:r>
    </w:p>
    <w:p w:rsidR="00CF1150" w:rsidRPr="009C2661" w:rsidRDefault="007D519E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12</w:t>
      </w:r>
    </w:p>
    <w:p w:rsidR="00CF1150" w:rsidRPr="009C2661" w:rsidRDefault="007D519E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12</w:t>
      </w:r>
    </w:p>
    <w:p w:rsidR="00CF1150" w:rsidRPr="009C2661" w:rsidRDefault="007D519E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37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6. Технико-экономические показатели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13</w:t>
      </w:r>
    </w:p>
    <w:p w:rsidR="00CF1150" w:rsidRPr="009C2661" w:rsidRDefault="007D519E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13</w:t>
      </w:r>
    </w:p>
    <w:p w:rsidR="00CF1150" w:rsidRPr="009C2661" w:rsidRDefault="007D519E" w:rsidP="00FD5AC0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13</w:t>
      </w:r>
      <w:hyperlink w:anchor="_Toc119204140" w:history="1"/>
    </w:p>
    <w:p w:rsidR="00CF1150" w:rsidRPr="009C2661" w:rsidRDefault="007D519E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1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7. Стадии и этапы разработки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14</w:t>
      </w:r>
    </w:p>
    <w:p w:rsidR="00CF1150" w:rsidRPr="009C2661" w:rsidRDefault="007D519E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14</w:t>
      </w:r>
    </w:p>
    <w:p w:rsidR="00CF1150" w:rsidRPr="009C2661" w:rsidRDefault="007D519E" w:rsidP="00242F3F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7" w:history="1">
        <w:r w:rsidR="00CF1150" w:rsidRPr="009C2661">
          <w:rPr>
            <w:rStyle w:val="ac"/>
            <w:bCs/>
            <w:color w:val="auto"/>
            <w:sz w:val="30"/>
            <w:szCs w:val="32"/>
            <w:u w:val="none"/>
          </w:rPr>
          <w:t>8. Порядок контроля и приемки</w:t>
        </w:r>
        <w:r w:rsidR="00CF115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15</w:t>
      </w:r>
    </w:p>
    <w:p w:rsidR="00CF1150" w:rsidRPr="009C2661" w:rsidRDefault="007D519E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15</w:t>
      </w:r>
    </w:p>
    <w:p w:rsidR="00CF1150" w:rsidRPr="009C2661" w:rsidRDefault="007D519E" w:rsidP="001B3D45">
      <w:pPr>
        <w:pStyle w:val="20"/>
        <w:rPr>
          <w:rStyle w:val="ac"/>
          <w:bCs/>
          <w:color w:val="auto"/>
          <w:szCs w:val="32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9C2661">
          <w:rPr>
            <w:rStyle w:val="ac"/>
            <w:bCs/>
            <w:webHidden/>
            <w:color w:val="auto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Cs w:val="32"/>
          <w:u w:val="none"/>
        </w:rPr>
        <w:t>15</w:t>
      </w:r>
    </w:p>
    <w:p w:rsidR="00FD5AC0" w:rsidRPr="009C2661" w:rsidRDefault="007D519E" w:rsidP="00FD5AC0">
      <w:pPr>
        <w:pStyle w:val="10"/>
        <w:rPr>
          <w:rStyle w:val="ac"/>
          <w:bCs/>
          <w:color w:val="auto"/>
          <w:sz w:val="30"/>
          <w:szCs w:val="32"/>
          <w:u w:val="none"/>
        </w:rPr>
      </w:pPr>
      <w:hyperlink w:anchor="_Toc119204147" w:history="1">
        <w:r w:rsidR="00FD5AC0" w:rsidRPr="009C2661">
          <w:rPr>
            <w:rStyle w:val="ac"/>
            <w:bCs/>
            <w:color w:val="auto"/>
            <w:sz w:val="30"/>
            <w:szCs w:val="32"/>
            <w:u w:val="none"/>
          </w:rPr>
          <w:t>9. Уточнение ТЗ</w:t>
        </w:r>
        <w:r w:rsidR="00FD5AC0" w:rsidRPr="009C2661">
          <w:rPr>
            <w:rStyle w:val="ac"/>
            <w:bCs/>
            <w:webHidden/>
            <w:color w:val="auto"/>
            <w:sz w:val="30"/>
            <w:szCs w:val="32"/>
            <w:u w:val="none"/>
          </w:rPr>
          <w:tab/>
        </w:r>
      </w:hyperlink>
      <w:r w:rsidR="001835F0" w:rsidRPr="009C2661">
        <w:rPr>
          <w:rStyle w:val="ac"/>
          <w:bCs/>
          <w:color w:val="auto"/>
          <w:sz w:val="30"/>
          <w:szCs w:val="32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3" w:name="_Toc119204104"/>
      <w:r>
        <w:rPr>
          <w:caps/>
        </w:rPr>
        <w:lastRenderedPageBreak/>
        <w:t>Введение</w:t>
      </w:r>
      <w:bookmarkEnd w:id="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4" w:name="_Toc119204105"/>
      <w:r>
        <w:rPr>
          <w:b/>
          <w:bCs/>
        </w:rPr>
        <w:t xml:space="preserve">Наименование </w:t>
      </w:r>
      <w:bookmarkEnd w:id="4"/>
      <w:r w:rsidR="00CC7EB0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>Наименование - «</w:t>
      </w:r>
      <w:r w:rsidR="00C85137">
        <w:rPr>
          <w:lang w:val="en-US"/>
        </w:rPr>
        <w:t>Git</w:t>
      </w:r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6"/>
      <w:r>
        <w:rPr>
          <w:b/>
          <w:bCs/>
        </w:rPr>
        <w:t xml:space="preserve">Краткая характеристика области применения </w:t>
      </w:r>
      <w:bookmarkEnd w:id="5"/>
      <w:r w:rsidR="006C0CA5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Pr="00344192" w:rsidRDefault="00C85137">
      <w:pPr>
        <w:ind w:firstLine="576"/>
        <w:jc w:val="both"/>
      </w:pPr>
      <w:r>
        <w:rPr>
          <w:lang w:val="en-US"/>
        </w:rPr>
        <w:t>Git</w:t>
      </w:r>
      <w:r w:rsidR="00CC7EB0">
        <w:t xml:space="preserve"> </w:t>
      </w:r>
      <w:r w:rsidR="00CC7EB0" w:rsidRPr="00CC7EB0">
        <w:t>— </w:t>
      </w:r>
      <w:hyperlink r:id="rId13" w:tooltip="Кроссплатформенное программное обеспечение" w:history="1">
        <w:r w:rsidR="00CC7EB0" w:rsidRPr="00CC7EB0">
          <w:t>кроссплатформенная</w:t>
        </w:r>
      </w:hyperlink>
      <w:r w:rsidR="00CC7EB0" w:rsidRPr="00CC7EB0">
        <w:t> </w:t>
      </w:r>
      <w:hyperlink r:id="rId14" w:anchor=".D0.A0.D0.B0.D1.81.D0.BF.D1.80.D0.B5.D0.B4.D0.B5.D0.BB.D1.91.D0.BD.D0.BD.D1.8B.D0.B5_.D1.81.D0.B8.D1.81.D1.82.D0.B5.D0.BC.D1.8B_.D1.83.D0.BF.D1.80.D0.B0.D0.B2.D0.BB.D0.B5.D0.BD.D0.B8.D1.8F_.D0.B2.D0.B5.D1.80.D1.81.D0.B8.D1.8F.D0.BC.D0.B8" w:tooltip="Система управления версиями" w:history="1">
        <w:r w:rsidR="00CC7EB0" w:rsidRPr="00CC7EB0">
          <w:t>распределённая система управления версиями</w:t>
        </w:r>
      </w:hyperlink>
      <w:r w:rsidR="00CC7EB0" w:rsidRPr="00CC7EB0">
        <w:t>, разработанная для эффективной работы с очень большими </w:t>
      </w:r>
      <w:hyperlink r:id="rId15" w:tooltip="Репозиторий" w:history="1">
        <w:proofErr w:type="spellStart"/>
        <w:r w:rsidR="00CC7EB0" w:rsidRPr="00CC7EB0">
          <w:t>репозиториями</w:t>
        </w:r>
        <w:proofErr w:type="spellEnd"/>
      </w:hyperlink>
      <w:r w:rsidR="00CC7EB0" w:rsidRPr="00CC7EB0">
        <w:t> кода. В первую очередь она является </w:t>
      </w:r>
      <w:hyperlink r:id="rId16" w:tooltip="Интерфейс командной строки" w:history="1">
        <w:r w:rsidR="00CC7EB0" w:rsidRPr="00CC7EB0">
          <w:t>консольной</w:t>
        </w:r>
      </w:hyperlink>
      <w:r w:rsidR="00CC7EB0" w:rsidRPr="00CC7EB0">
        <w:t> программой.</w:t>
      </w:r>
    </w:p>
    <w:p w:rsidR="00CF1150" w:rsidRDefault="00CF1150"/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6" w:name="_Toc119204107"/>
      <w:r>
        <w:rPr>
          <w:caps/>
        </w:rPr>
        <w:lastRenderedPageBreak/>
        <w:t>Основание для разработки</w:t>
      </w:r>
      <w:bookmarkEnd w:id="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7" w:name="_Toc119204108"/>
      <w:r>
        <w:rPr>
          <w:b/>
          <w:bCs/>
        </w:rPr>
        <w:t>Основание для проведения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8" w:name="_Toc119204110"/>
      <w:r>
        <w:rPr>
          <w:caps/>
        </w:rPr>
        <w:lastRenderedPageBreak/>
        <w:t>Назначение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9" w:name="_Toc119204111"/>
      <w:r>
        <w:rPr>
          <w:b/>
          <w:bCs/>
        </w:rPr>
        <w:t>Функциональное назначение</w:t>
      </w:r>
      <w:bookmarkEnd w:id="9"/>
      <w:r w:rsidR="00CC7EB0">
        <w:rPr>
          <w:b/>
          <w:bCs/>
        </w:rPr>
        <w:t xml:space="preserve"> программы</w:t>
      </w:r>
    </w:p>
    <w:p w:rsidR="00CF1150" w:rsidRDefault="00CF1150"/>
    <w:p w:rsidR="00CF1150" w:rsidRDefault="00CF1150"/>
    <w:p w:rsidR="00CF1150" w:rsidRDefault="00CF1150"/>
    <w:p w:rsidR="00CF1150" w:rsidRDefault="00CF1150" w:rsidP="00670838">
      <w:pPr>
        <w:ind w:firstLine="576"/>
        <w:jc w:val="both"/>
      </w:pPr>
      <w:r>
        <w:t>Функ</w:t>
      </w:r>
      <w:r w:rsidR="00011FC0">
        <w:t xml:space="preserve">циональным назначением </w:t>
      </w:r>
      <w:r w:rsidR="00670838">
        <w:t>программы</w:t>
      </w:r>
      <w:r>
        <w:t xml:space="preserve"> является</w:t>
      </w:r>
      <w:r w:rsidR="00011FC0">
        <w:t xml:space="preserve"> </w:t>
      </w:r>
      <w:r w:rsidR="00670838" w:rsidRPr="00670838">
        <w:t>администрирования исходного кода.  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изменение.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2"/>
      <w:r>
        <w:rPr>
          <w:b/>
          <w:bCs/>
        </w:rPr>
        <w:t xml:space="preserve">Эксплуатационное назначение </w:t>
      </w:r>
      <w:bookmarkEnd w:id="10"/>
      <w:r w:rsidR="000246E2">
        <w:rPr>
          <w:b/>
          <w:bCs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670838">
      <w:pPr>
        <w:ind w:firstLine="576"/>
        <w:jc w:val="both"/>
      </w:pPr>
      <w:r>
        <w:t>Программа</w:t>
      </w:r>
      <w:r w:rsidR="00CF1150">
        <w:t xml:space="preserve"> должна эксплуатироваться в профильных подра</w:t>
      </w:r>
      <w:r w:rsidR="00011FC0"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670838">
        <w:t>программы</w:t>
      </w:r>
      <w:r>
        <w:t xml:space="preserve">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1" w:name="_Toc119204113"/>
      <w:r>
        <w:rPr>
          <w:caps/>
        </w:rPr>
        <w:t>Требования к программе</w:t>
      </w:r>
      <w:bookmarkEnd w:id="11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2" w:name="_Toc119204114"/>
      <w:r>
        <w:rPr>
          <w:b/>
          <w:bCs/>
        </w:rPr>
        <w:t>Требования к функциональным характеристикам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3" w:name="_Toc119204115"/>
      <w:r>
        <w:t>Требования к составу выполняемых функций</w:t>
      </w:r>
      <w:bookmarkEnd w:id="13"/>
    </w:p>
    <w:p w:rsidR="00CF1150" w:rsidRDefault="00CF1150"/>
    <w:p w:rsidR="00CF1150" w:rsidRDefault="00CF1150"/>
    <w:p w:rsidR="00CF1150" w:rsidRDefault="00CF1150"/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4.1.1.1.</w:t>
      </w:r>
      <w:r w:rsidRPr="00660935">
        <w:rPr>
          <w:spacing w:val="-6"/>
        </w:rPr>
        <w:t xml:space="preserve"> </w:t>
      </w:r>
      <w:r w:rsidR="002C4166" w:rsidRPr="002C4166">
        <w:rPr>
          <w:spacing w:val="-6"/>
        </w:rPr>
        <w:t>Система контроля версий должна иметь функцию</w:t>
      </w:r>
      <w:r w:rsidR="002C4166">
        <w:rPr>
          <w:spacing w:val="-6"/>
        </w:rPr>
        <w:t xml:space="preserve"> настройки</w:t>
      </w:r>
      <w:r w:rsidR="00F377B5">
        <w:rPr>
          <w:spacing w:val="-6"/>
        </w:rPr>
        <w:t xml:space="preserve"> </w:t>
      </w:r>
      <w:r w:rsidR="00F377B5">
        <w:rPr>
          <w:spacing w:val="-6"/>
          <w:lang w:val="en-US"/>
        </w:rPr>
        <w:t>git</w:t>
      </w:r>
      <w:r w:rsidR="00F377B5" w:rsidRPr="00F377B5">
        <w:rPr>
          <w:spacing w:val="-6"/>
        </w:rPr>
        <w:t xml:space="preserve"> </w:t>
      </w:r>
      <w:r w:rsidR="00F377B5">
        <w:rPr>
          <w:spacing w:val="-6"/>
        </w:rPr>
        <w:t>конфигурации для заданного репозитория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4.1.1.2.</w:t>
      </w:r>
      <w:r w:rsidRPr="00660935">
        <w:rPr>
          <w:spacing w:val="-6"/>
        </w:rPr>
        <w:t xml:space="preserve"> </w:t>
      </w:r>
      <w:r w:rsidR="002C4166" w:rsidRPr="002C4166">
        <w:rPr>
          <w:spacing w:val="-6"/>
        </w:rPr>
        <w:t>Система контроля версий должна иметь функцию</w:t>
      </w:r>
      <w:r w:rsidR="002C4166">
        <w:rPr>
          <w:spacing w:val="-6"/>
        </w:rPr>
        <w:t xml:space="preserve"> </w:t>
      </w:r>
      <w:r w:rsidR="002C4166">
        <w:rPr>
          <w:spacing w:val="-6"/>
        </w:rPr>
        <w:t>о</w:t>
      </w:r>
      <w:r w:rsidR="00F377B5" w:rsidRPr="00F377B5">
        <w:rPr>
          <w:spacing w:val="-6"/>
        </w:rPr>
        <w:t>тображения встроенной документации Git о других командах.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4.1.1.3.</w:t>
      </w:r>
      <w:r w:rsidRPr="00660935">
        <w:rPr>
          <w:spacing w:val="-6"/>
        </w:rPr>
        <w:t xml:space="preserve"> </w:t>
      </w:r>
      <w:r w:rsidR="002C4166" w:rsidRPr="002C4166">
        <w:rPr>
          <w:spacing w:val="-6"/>
        </w:rPr>
        <w:t>Система контроля версий должна иметь функцию</w:t>
      </w:r>
      <w:r w:rsidR="002C4166">
        <w:rPr>
          <w:spacing w:val="-6"/>
        </w:rPr>
        <w:t xml:space="preserve"> </w:t>
      </w:r>
      <w:r w:rsidR="002C4166">
        <w:rPr>
          <w:spacing w:val="-6"/>
        </w:rPr>
        <w:t>создания</w:t>
      </w:r>
      <w:r w:rsidR="005F3B56">
        <w:rPr>
          <w:spacing w:val="-6"/>
        </w:rPr>
        <w:t xml:space="preserve"> </w:t>
      </w:r>
      <w:r w:rsidR="005F3B56">
        <w:rPr>
          <w:spacing w:val="-6"/>
          <w:lang w:val="en-US"/>
        </w:rPr>
        <w:t>Git</w:t>
      </w:r>
      <w:r w:rsidR="002C4166">
        <w:rPr>
          <w:spacing w:val="-6"/>
        </w:rPr>
        <w:t xml:space="preserve"> репозитория</w:t>
      </w:r>
      <w:r>
        <w:rPr>
          <w:spacing w:val="-6"/>
        </w:rPr>
        <w:t xml:space="preserve"> в данном каталоге.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4.1.1.4.</w:t>
      </w:r>
      <w:r w:rsidRPr="00660935">
        <w:rPr>
          <w:spacing w:val="-6"/>
        </w:rPr>
        <w:t xml:space="preserve"> </w:t>
      </w:r>
      <w:r w:rsidR="002C4166" w:rsidRPr="002C4166">
        <w:rPr>
          <w:spacing w:val="-6"/>
        </w:rPr>
        <w:t>Система контроля</w:t>
      </w:r>
      <w:r w:rsidR="002C4166">
        <w:rPr>
          <w:spacing w:val="-6"/>
        </w:rPr>
        <w:t xml:space="preserve"> версий должна иметь</w:t>
      </w:r>
      <w:r>
        <w:rPr>
          <w:spacing w:val="-6"/>
        </w:rPr>
        <w:t xml:space="preserve"> </w:t>
      </w:r>
      <w:r>
        <w:rPr>
          <w:spacing w:val="-6"/>
        </w:rPr>
        <w:t>функци</w:t>
      </w:r>
      <w:r w:rsidR="005D1DB8">
        <w:rPr>
          <w:spacing w:val="-6"/>
        </w:rPr>
        <w:t>и</w:t>
      </w:r>
      <w:r w:rsidR="00F573D4">
        <w:rPr>
          <w:spacing w:val="-6"/>
        </w:rPr>
        <w:t xml:space="preserve"> скачивания и распаковки </w:t>
      </w:r>
      <w:r w:rsidR="005D1DB8">
        <w:rPr>
          <w:spacing w:val="-6"/>
        </w:rPr>
        <w:t>репозитория с удалённого сервера в указанную пользователем директорию</w:t>
      </w:r>
      <w:r>
        <w:rPr>
          <w:spacing w:val="-6"/>
        </w:rPr>
        <w:t>.</w:t>
      </w:r>
    </w:p>
    <w:p w:rsidR="00BD547C" w:rsidRPr="005D1DB8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4.1.1.5.</w:t>
      </w:r>
      <w:r w:rsidRPr="00660935">
        <w:rPr>
          <w:spacing w:val="-6"/>
        </w:rPr>
        <w:t xml:space="preserve"> </w:t>
      </w:r>
      <w:r w:rsidR="002C4166" w:rsidRPr="002C4166">
        <w:rPr>
          <w:spacing w:val="-6"/>
        </w:rPr>
        <w:t>Система контроля версий должна иметь функцию</w:t>
      </w:r>
      <w:r w:rsidR="002C4166">
        <w:rPr>
          <w:spacing w:val="-6"/>
        </w:rPr>
        <w:t xml:space="preserve"> </w:t>
      </w:r>
      <w:r w:rsidR="002C4166">
        <w:rPr>
          <w:spacing w:val="-6"/>
        </w:rPr>
        <w:t>добавления</w:t>
      </w:r>
      <w:r w:rsidR="005D1DB8">
        <w:rPr>
          <w:spacing w:val="-6"/>
        </w:rPr>
        <w:t xml:space="preserve"> </w:t>
      </w:r>
      <w:r w:rsidR="002C4166">
        <w:rPr>
          <w:spacing w:val="-6"/>
        </w:rPr>
        <w:t>содержимого</w:t>
      </w:r>
      <w:r w:rsidR="005D1DB8">
        <w:rPr>
          <w:spacing w:val="-6"/>
        </w:rPr>
        <w:t xml:space="preserve"> рабочей директории в индекс для последующего </w:t>
      </w:r>
      <w:proofErr w:type="spellStart"/>
      <w:r w:rsidR="005D1DB8">
        <w:rPr>
          <w:spacing w:val="-6"/>
        </w:rPr>
        <w:t>коммита</w:t>
      </w:r>
      <w:proofErr w:type="spellEnd"/>
      <w:r w:rsidR="005D1DB8">
        <w:rPr>
          <w:spacing w:val="-6"/>
        </w:rPr>
        <w:t>.</w:t>
      </w:r>
    </w:p>
    <w:p w:rsidR="00BD547C" w:rsidRPr="00D4596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5D1DB8" w:rsidRPr="005D1DB8">
        <w:rPr>
          <w:spacing w:val="-6"/>
        </w:rPr>
        <w:t>6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2C4166" w:rsidRPr="002C4166">
        <w:rPr>
          <w:spacing w:val="-6"/>
        </w:rPr>
        <w:t>Система контроля версий должна иметь функцию</w:t>
      </w:r>
      <w:r w:rsidR="002C4166">
        <w:rPr>
          <w:spacing w:val="-6"/>
        </w:rPr>
        <w:t xml:space="preserve"> отображения </w:t>
      </w:r>
      <w:r w:rsidR="002C4166">
        <w:rPr>
          <w:spacing w:val="-6"/>
        </w:rPr>
        <w:t>на экране пользоваться</w:t>
      </w:r>
      <w:r>
        <w:rPr>
          <w:spacing w:val="-6"/>
        </w:rPr>
        <w:t xml:space="preserve"> все</w:t>
      </w:r>
      <w:r w:rsidR="002C4166">
        <w:rPr>
          <w:spacing w:val="-6"/>
        </w:rPr>
        <w:t>х</w:t>
      </w:r>
      <w:r>
        <w:rPr>
          <w:spacing w:val="-6"/>
        </w:rPr>
        <w:t xml:space="preserve"> </w:t>
      </w:r>
      <w:r w:rsidR="00512BB1">
        <w:rPr>
          <w:spacing w:val="-6"/>
        </w:rPr>
        <w:t>состояни</w:t>
      </w:r>
      <w:r w:rsidR="002C4166">
        <w:rPr>
          <w:spacing w:val="-6"/>
        </w:rPr>
        <w:t>й</w:t>
      </w:r>
      <w:r w:rsidR="00512BB1">
        <w:rPr>
          <w:spacing w:val="-6"/>
        </w:rPr>
        <w:t xml:space="preserve"> файлов</w:t>
      </w:r>
      <w:r>
        <w:rPr>
          <w:spacing w:val="-6"/>
        </w:rPr>
        <w:t xml:space="preserve"> в рабочем каталоге.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432A61">
        <w:rPr>
          <w:spacing w:val="-6"/>
        </w:rPr>
        <w:t>7</w:t>
      </w:r>
      <w:r w:rsidR="002C4166">
        <w:rPr>
          <w:spacing w:val="-6"/>
        </w:rPr>
        <w:t>.</w:t>
      </w:r>
      <w:r w:rsidR="002C4166" w:rsidRPr="002C4166">
        <w:rPr>
          <w:spacing w:val="-6"/>
        </w:rPr>
        <w:t xml:space="preserve"> </w:t>
      </w:r>
      <w:r w:rsidR="002C4166" w:rsidRPr="002C4166">
        <w:rPr>
          <w:spacing w:val="-6"/>
        </w:rPr>
        <w:t>Система контроля версий должна иметь функцию</w:t>
      </w:r>
      <w:r w:rsidR="002C4166">
        <w:rPr>
          <w:spacing w:val="-6"/>
        </w:rPr>
        <w:t xml:space="preserve"> </w:t>
      </w:r>
      <w:r w:rsidR="002C4166">
        <w:rPr>
          <w:spacing w:val="-6"/>
        </w:rPr>
        <w:t>выборки всех данных</w:t>
      </w:r>
      <w:r w:rsidR="005D1DB8" w:rsidRPr="005D1DB8">
        <w:rPr>
          <w:spacing w:val="-6"/>
        </w:rPr>
        <w:t>,</w:t>
      </w:r>
      <w:r w:rsidR="005D1DB8">
        <w:rPr>
          <w:spacing w:val="-6"/>
        </w:rPr>
        <w:t xml:space="preserve"> добавленны</w:t>
      </w:r>
      <w:r w:rsidR="002C4166">
        <w:rPr>
          <w:spacing w:val="-6"/>
        </w:rPr>
        <w:t>х</w:t>
      </w:r>
      <w:r w:rsidR="005D1DB8">
        <w:rPr>
          <w:spacing w:val="-6"/>
        </w:rPr>
        <w:t xml:space="preserve"> в индекс с помощью</w:t>
      </w:r>
      <w:r w:rsidR="002C4166">
        <w:rPr>
          <w:spacing w:val="-6"/>
        </w:rPr>
        <w:t xml:space="preserve"> команды</w:t>
      </w:r>
      <w:r w:rsidR="005D1DB8">
        <w:rPr>
          <w:spacing w:val="-6"/>
        </w:rPr>
        <w:t xml:space="preserve"> </w:t>
      </w:r>
      <w:r w:rsidR="005D1DB8">
        <w:rPr>
          <w:spacing w:val="-6"/>
          <w:lang w:val="en-US"/>
        </w:rPr>
        <w:t>git</w:t>
      </w:r>
      <w:r w:rsidR="005D1DB8" w:rsidRPr="005D1DB8">
        <w:rPr>
          <w:spacing w:val="-6"/>
        </w:rPr>
        <w:t xml:space="preserve"> </w:t>
      </w:r>
      <w:r w:rsidR="005D1DB8">
        <w:rPr>
          <w:spacing w:val="-6"/>
          <w:lang w:val="en-US"/>
        </w:rPr>
        <w:t>add</w:t>
      </w:r>
      <w:r w:rsidR="005D1DB8" w:rsidRPr="005D1DB8">
        <w:rPr>
          <w:spacing w:val="-6"/>
        </w:rPr>
        <w:t xml:space="preserve">, </w:t>
      </w:r>
      <w:r w:rsidR="005D1DB8">
        <w:rPr>
          <w:spacing w:val="-6"/>
        </w:rPr>
        <w:t>и сохранять их слепок во внутренней базе данных</w:t>
      </w:r>
      <w:r w:rsidR="005D1DB8" w:rsidRPr="005D1DB8">
        <w:rPr>
          <w:spacing w:val="-6"/>
        </w:rPr>
        <w:t>,</w:t>
      </w:r>
      <w:r w:rsidR="005D1DB8">
        <w:rPr>
          <w:spacing w:val="-6"/>
        </w:rPr>
        <w:t xml:space="preserve"> а затем сдвигать указатель текущей ветки на этот слепок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432A61">
        <w:rPr>
          <w:spacing w:val="-6"/>
        </w:rPr>
        <w:t>8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0F03DE" w:rsidRPr="002C4166">
        <w:rPr>
          <w:spacing w:val="-6"/>
        </w:rPr>
        <w:t>Система контроля версий должна иметь функцию</w:t>
      </w:r>
      <w:r w:rsidR="000F03DE">
        <w:rPr>
          <w:spacing w:val="-6"/>
        </w:rPr>
        <w:t xml:space="preserve"> отмены </w:t>
      </w:r>
      <w:r w:rsidR="005D1DB8">
        <w:rPr>
          <w:spacing w:val="-6"/>
        </w:rPr>
        <w:t>все</w:t>
      </w:r>
      <w:r w:rsidR="000F03DE">
        <w:rPr>
          <w:spacing w:val="-6"/>
        </w:rPr>
        <w:t>х изменений</w:t>
      </w:r>
      <w:r w:rsidR="005D1DB8" w:rsidRPr="005D1DB8">
        <w:rPr>
          <w:spacing w:val="-6"/>
        </w:rPr>
        <w:t>,</w:t>
      </w:r>
      <w:r w:rsidR="000F03DE">
        <w:rPr>
          <w:spacing w:val="-6"/>
        </w:rPr>
        <w:t xml:space="preserve"> совершённых</w:t>
      </w:r>
      <w:r w:rsidR="005D1DB8">
        <w:rPr>
          <w:spacing w:val="-6"/>
        </w:rPr>
        <w:t xml:space="preserve"> после последнего </w:t>
      </w:r>
      <w:proofErr w:type="spellStart"/>
      <w:r w:rsidR="005D1DB8">
        <w:rPr>
          <w:spacing w:val="-6"/>
        </w:rPr>
        <w:t>ком</w:t>
      </w:r>
      <w:r w:rsidR="00A801EE">
        <w:rPr>
          <w:spacing w:val="-6"/>
        </w:rPr>
        <w:t>м</w:t>
      </w:r>
      <w:r w:rsidR="005D1DB8">
        <w:rPr>
          <w:spacing w:val="-6"/>
        </w:rPr>
        <w:t>ита</w:t>
      </w:r>
      <w:proofErr w:type="spellEnd"/>
      <w:r w:rsidR="005D1DB8">
        <w:rPr>
          <w:spacing w:val="-6"/>
        </w:rPr>
        <w:t xml:space="preserve"> </w:t>
      </w:r>
      <w:r w:rsidR="000F03DE">
        <w:rPr>
          <w:spacing w:val="-6"/>
        </w:rPr>
        <w:t>и состояние файлов</w:t>
      </w:r>
      <w:r w:rsidR="00E443EF">
        <w:rPr>
          <w:spacing w:val="-6"/>
        </w:rPr>
        <w:t xml:space="preserve"> должно перейти к состоянию указанного номера </w:t>
      </w:r>
      <w:proofErr w:type="spellStart"/>
      <w:r w:rsidR="00E443EF">
        <w:rPr>
          <w:spacing w:val="-6"/>
        </w:rPr>
        <w:t>коммита</w:t>
      </w:r>
      <w:proofErr w:type="spellEnd"/>
      <w:r w:rsidR="00E443EF"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</w:t>
      </w:r>
      <w:r w:rsidR="00432A61">
        <w:rPr>
          <w:spacing w:val="-6"/>
        </w:rPr>
        <w:t>9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0F03DE" w:rsidRPr="002C4166">
        <w:rPr>
          <w:spacing w:val="-6"/>
        </w:rPr>
        <w:t>Система контроля версий должна иметь функцию</w:t>
      </w:r>
      <w:r w:rsidR="000F03DE">
        <w:rPr>
          <w:spacing w:val="-6"/>
        </w:rPr>
        <w:t xml:space="preserve"> удаления всех файлов из </w:t>
      </w:r>
      <w:r w:rsidR="000F03DE">
        <w:rPr>
          <w:spacing w:val="-6"/>
        </w:rPr>
        <w:t>индекса и рабочей директории</w:t>
      </w:r>
      <w:r w:rsidR="000F03DE"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432A61">
        <w:rPr>
          <w:spacing w:val="-6"/>
        </w:rPr>
        <w:t>0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0F03DE" w:rsidRPr="002C4166">
        <w:rPr>
          <w:spacing w:val="-6"/>
        </w:rPr>
        <w:t>Система контроля версий должна иметь функцию</w:t>
      </w:r>
      <w:r w:rsidR="000F03DE">
        <w:rPr>
          <w:spacing w:val="-6"/>
        </w:rPr>
        <w:t xml:space="preserve"> </w:t>
      </w:r>
      <w:r w:rsidR="000F03DE">
        <w:rPr>
          <w:spacing w:val="-6"/>
        </w:rPr>
        <w:t>перемещения</w:t>
      </w:r>
      <w:r w:rsidR="00550F49">
        <w:rPr>
          <w:spacing w:val="-6"/>
        </w:rPr>
        <w:t xml:space="preserve"> файл</w:t>
      </w:r>
      <w:r w:rsidR="000F03DE">
        <w:rPr>
          <w:spacing w:val="-6"/>
        </w:rPr>
        <w:t>а</w:t>
      </w:r>
      <w:r w:rsidR="00550F49">
        <w:rPr>
          <w:spacing w:val="-6"/>
        </w:rPr>
        <w:t xml:space="preserve"> в указанную пользователем директорию</w:t>
      </w:r>
      <w:r>
        <w:rPr>
          <w:spacing w:val="-6"/>
        </w:rPr>
        <w:t>.</w:t>
      </w:r>
    </w:p>
    <w:p w:rsidR="00BD547C" w:rsidRPr="00D4596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1</w:t>
      </w:r>
      <w:r w:rsidR="000F03DE" w:rsidRPr="000F03DE">
        <w:rPr>
          <w:spacing w:val="-6"/>
        </w:rPr>
        <w:t xml:space="preserve"> </w:t>
      </w:r>
      <w:r w:rsidR="000F03DE" w:rsidRPr="002C4166">
        <w:rPr>
          <w:spacing w:val="-6"/>
        </w:rPr>
        <w:t>Система контроля версий должна иметь функцию</w:t>
      </w:r>
      <w:r w:rsidR="000F03DE">
        <w:rPr>
          <w:spacing w:val="-6"/>
        </w:rPr>
        <w:t xml:space="preserve"> </w:t>
      </w:r>
      <w:r w:rsidR="000F03DE">
        <w:rPr>
          <w:spacing w:val="-6"/>
        </w:rPr>
        <w:t>перечисления</w:t>
      </w:r>
      <w:r w:rsidR="00550F49" w:rsidRPr="00550F49">
        <w:rPr>
          <w:spacing w:val="-6"/>
        </w:rPr>
        <w:t>,</w:t>
      </w:r>
      <w:r w:rsidR="00550F49">
        <w:rPr>
          <w:spacing w:val="-6"/>
        </w:rPr>
        <w:t xml:space="preserve"> </w:t>
      </w:r>
      <w:r w:rsidR="000F03DE">
        <w:rPr>
          <w:spacing w:val="-6"/>
        </w:rPr>
        <w:t>создания новых</w:t>
      </w:r>
      <w:r w:rsidR="00550F49" w:rsidRPr="00550F49">
        <w:rPr>
          <w:spacing w:val="-6"/>
        </w:rPr>
        <w:t>,</w:t>
      </w:r>
      <w:r w:rsidR="000F03DE">
        <w:rPr>
          <w:spacing w:val="-6"/>
        </w:rPr>
        <w:t xml:space="preserve"> удаления</w:t>
      </w:r>
      <w:r w:rsidR="00550F49">
        <w:rPr>
          <w:spacing w:val="-6"/>
        </w:rPr>
        <w:t xml:space="preserve"> или </w:t>
      </w:r>
      <w:r w:rsidR="000F03DE">
        <w:rPr>
          <w:spacing w:val="-6"/>
        </w:rPr>
        <w:t>переименовывая</w:t>
      </w:r>
      <w:r w:rsidR="00550F49">
        <w:rPr>
          <w:spacing w:val="-6"/>
        </w:rPr>
        <w:t xml:space="preserve"> ветки пользователя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2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0F03DE" w:rsidRPr="002C4166">
        <w:rPr>
          <w:spacing w:val="-6"/>
        </w:rPr>
        <w:t>Система контроля версий должна иметь функцию</w:t>
      </w:r>
      <w:r w:rsidR="000F03DE">
        <w:rPr>
          <w:spacing w:val="-6"/>
        </w:rPr>
        <w:t xml:space="preserve"> </w:t>
      </w:r>
      <w:r w:rsidR="00A801EE">
        <w:rPr>
          <w:spacing w:val="-6"/>
        </w:rPr>
        <w:t>переключения веток и выгрузки их содержимого в рабочую директорию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3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0F03DE" w:rsidRPr="002C4166">
        <w:rPr>
          <w:spacing w:val="-6"/>
        </w:rPr>
        <w:t>Система контроля версий должна иметь функцию</w:t>
      </w:r>
      <w:r w:rsidR="00A801EE">
        <w:rPr>
          <w:spacing w:val="-6"/>
        </w:rPr>
        <w:t xml:space="preserve"> </w:t>
      </w:r>
      <w:r w:rsidR="000F03DE">
        <w:rPr>
          <w:spacing w:val="-6"/>
        </w:rPr>
        <w:t>выполнения слияния</w:t>
      </w:r>
      <w:r w:rsidR="00A801EE">
        <w:rPr>
          <w:spacing w:val="-6"/>
        </w:rPr>
        <w:t xml:space="preserve"> одной или нескольких веток в текущую</w:t>
      </w:r>
      <w:r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4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0F03DE" w:rsidRPr="002C4166">
        <w:rPr>
          <w:spacing w:val="-6"/>
        </w:rPr>
        <w:t>Система контроля версий должна иметь функцию</w:t>
      </w:r>
      <w:r w:rsidR="000F03DE">
        <w:rPr>
          <w:spacing w:val="-6"/>
        </w:rPr>
        <w:t xml:space="preserve"> </w:t>
      </w:r>
      <w:r w:rsidR="00A801EE">
        <w:rPr>
          <w:spacing w:val="-6"/>
        </w:rPr>
        <w:t xml:space="preserve">просмотра истории </w:t>
      </w:r>
      <w:proofErr w:type="spellStart"/>
      <w:r w:rsidR="00A801EE">
        <w:rPr>
          <w:spacing w:val="-6"/>
        </w:rPr>
        <w:t>коммитов</w:t>
      </w:r>
      <w:proofErr w:type="spellEnd"/>
      <w:r w:rsidR="00A801EE" w:rsidRPr="00A801EE">
        <w:rPr>
          <w:spacing w:val="-6"/>
        </w:rPr>
        <w:t>,</w:t>
      </w:r>
      <w:r w:rsidR="00A801EE">
        <w:rPr>
          <w:spacing w:val="-6"/>
        </w:rPr>
        <w:t xml:space="preserve"> начиная с самого нового</w:t>
      </w:r>
      <w:r w:rsidR="00A801EE" w:rsidRPr="00A801EE">
        <w:rPr>
          <w:spacing w:val="-6"/>
        </w:rPr>
        <w:t>.</w:t>
      </w:r>
    </w:p>
    <w:p w:rsidR="00BD547C" w:rsidRPr="00660935" w:rsidRDefault="00BD547C" w:rsidP="00BD547C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5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0F03DE" w:rsidRPr="002C4166">
        <w:rPr>
          <w:spacing w:val="-6"/>
        </w:rPr>
        <w:t>Система контроля версий должна иметь функцию</w:t>
      </w:r>
      <w:r w:rsidR="000F03DE">
        <w:rPr>
          <w:spacing w:val="-6"/>
        </w:rPr>
        <w:t xml:space="preserve"> </w:t>
      </w:r>
      <w:r w:rsidR="000F03DE">
        <w:rPr>
          <w:spacing w:val="-6"/>
        </w:rPr>
        <w:t>установления</w:t>
      </w:r>
      <w:r w:rsidR="00A801EE">
        <w:rPr>
          <w:spacing w:val="-6"/>
        </w:rPr>
        <w:t xml:space="preserve"> связ</w:t>
      </w:r>
      <w:r w:rsidR="000F03DE">
        <w:rPr>
          <w:spacing w:val="-6"/>
        </w:rPr>
        <w:t>и</w:t>
      </w:r>
      <w:r w:rsidR="00A801EE">
        <w:rPr>
          <w:spacing w:val="-6"/>
        </w:rPr>
        <w:t xml:space="preserve"> с удалённым </w:t>
      </w:r>
      <w:bookmarkStart w:id="14" w:name="_GoBack"/>
      <w:proofErr w:type="spellStart"/>
      <w:r w:rsidR="00C85137">
        <w:rPr>
          <w:spacing w:val="-6"/>
        </w:rPr>
        <w:t>репозиторием</w:t>
      </w:r>
      <w:bookmarkEnd w:id="14"/>
      <w:proofErr w:type="spellEnd"/>
      <w:r w:rsidR="00A801EE" w:rsidRPr="00A801EE">
        <w:rPr>
          <w:spacing w:val="-6"/>
        </w:rPr>
        <w:t>,</w:t>
      </w:r>
      <w:r w:rsidR="00C85137">
        <w:rPr>
          <w:spacing w:val="-6"/>
        </w:rPr>
        <w:t xml:space="preserve"> вычисления локальных </w:t>
      </w:r>
      <w:r w:rsidR="00C85137" w:rsidRPr="00C85137">
        <w:rPr>
          <w:spacing w:val="-6"/>
        </w:rPr>
        <w:t>и</w:t>
      </w:r>
      <w:r w:rsidR="00C85137">
        <w:rPr>
          <w:spacing w:val="-6"/>
        </w:rPr>
        <w:t xml:space="preserve">зменений отсутствующих в нём, и </w:t>
      </w:r>
      <w:r w:rsidR="00C85137" w:rsidRPr="00C85137">
        <w:rPr>
          <w:spacing w:val="-6"/>
        </w:rPr>
        <w:t>их передач</w:t>
      </w:r>
      <w:r w:rsidR="00C85137">
        <w:rPr>
          <w:spacing w:val="-6"/>
        </w:rPr>
        <w:t>а</w:t>
      </w:r>
      <w:r w:rsidR="00C85137" w:rsidRPr="00C85137">
        <w:rPr>
          <w:spacing w:val="-6"/>
        </w:rPr>
        <w:t xml:space="preserve"> в вышеупомянутый репозиторий</w:t>
      </w:r>
      <w:r>
        <w:rPr>
          <w:spacing w:val="-6"/>
        </w:rPr>
        <w:t>.</w:t>
      </w:r>
    </w:p>
    <w:p w:rsidR="00C85137" w:rsidRPr="00660935" w:rsidRDefault="00BD547C" w:rsidP="00C85137">
      <w:pPr>
        <w:ind w:firstLine="708"/>
        <w:jc w:val="both"/>
        <w:rPr>
          <w:spacing w:val="-6"/>
        </w:rPr>
      </w:pPr>
      <w:r w:rsidRPr="00BD547C">
        <w:rPr>
          <w:spacing w:val="-6"/>
        </w:rPr>
        <w:t>4.1.1.1</w:t>
      </w:r>
      <w:r w:rsidR="00C317DD">
        <w:rPr>
          <w:spacing w:val="-6"/>
        </w:rPr>
        <w:t>6</w:t>
      </w:r>
      <w:r w:rsidRPr="00BD547C">
        <w:rPr>
          <w:spacing w:val="-6"/>
        </w:rPr>
        <w:t>.</w:t>
      </w:r>
      <w:r w:rsidRPr="00660935">
        <w:rPr>
          <w:spacing w:val="-6"/>
        </w:rPr>
        <w:t xml:space="preserve"> </w:t>
      </w:r>
      <w:r w:rsidR="000F03DE" w:rsidRPr="002C4166">
        <w:rPr>
          <w:spacing w:val="-6"/>
        </w:rPr>
        <w:t>Система контроля версий должна иметь функцию</w:t>
      </w:r>
      <w:r w:rsidR="000F03DE">
        <w:rPr>
          <w:spacing w:val="-6"/>
        </w:rPr>
        <w:t xml:space="preserve"> </w:t>
      </w:r>
      <w:r w:rsidR="00C85137">
        <w:rPr>
          <w:spacing w:val="-6"/>
        </w:rPr>
        <w:t xml:space="preserve">упаковки </w:t>
      </w:r>
      <w:r w:rsidR="00C85137" w:rsidRPr="00C85137">
        <w:rPr>
          <w:spacing w:val="-6"/>
        </w:rPr>
        <w:t xml:space="preserve">в архив указанных </w:t>
      </w:r>
      <w:proofErr w:type="spellStart"/>
      <w:r w:rsidR="00C85137" w:rsidRPr="00C85137">
        <w:rPr>
          <w:spacing w:val="-6"/>
        </w:rPr>
        <w:t>коммитов</w:t>
      </w:r>
      <w:proofErr w:type="spellEnd"/>
      <w:r w:rsidR="00C85137" w:rsidRPr="00C85137">
        <w:rPr>
          <w:spacing w:val="-6"/>
        </w:rPr>
        <w:t xml:space="preserve"> или всего репозитория</w:t>
      </w:r>
      <w:r>
        <w:rPr>
          <w:spacing w:val="-6"/>
        </w:rPr>
        <w:t>.</w:t>
      </w:r>
    </w:p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lastRenderedPageBreak/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CF1150" w:rsidRDefault="00F5712B" w:rsidP="00F5712B">
      <w:pPr>
        <w:ind w:firstLine="708"/>
      </w:pPr>
      <w:r w:rsidRPr="00F5712B">
        <w:t>Входные данные программы должны вводятся</w:t>
      </w:r>
      <w:r w:rsidR="00EA0196">
        <w:t xml:space="preserve"> в консоль по </w:t>
      </w:r>
      <w:r w:rsidR="00EA0196">
        <w:rPr>
          <w:color w:val="000000"/>
        </w:rPr>
        <w:t>определенному шаблону</w:t>
      </w:r>
      <w:r w:rsidRPr="00F5712B">
        <w:t xml:space="preserve">. В системе должны быть реализованы функции </w:t>
      </w:r>
      <w:r w:rsidR="00EA0196">
        <w:t xml:space="preserve">проверки корректности данных. 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EA0196">
        <w:rPr>
          <w:color w:val="000000"/>
          <w:szCs w:val="26"/>
        </w:rPr>
        <w:t>программы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lastRenderedPageBreak/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EA0196" w:rsidRDefault="00EA0196"/>
    <w:p w:rsidR="00EA0196" w:rsidRDefault="00EA0196"/>
    <w:p w:rsidR="00C85137" w:rsidRDefault="00C85137"/>
    <w:p w:rsidR="00C85137" w:rsidRDefault="00C85137"/>
    <w:p w:rsidR="00C85137" w:rsidRDefault="00C85137"/>
    <w:p w:rsidR="00EA0196" w:rsidRDefault="00EA0196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EA0196">
        <w:rPr>
          <w:spacing w:val="3"/>
        </w:rPr>
        <w:t>программы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Default="00EA0196" w:rsidP="00EA0196">
      <w:pPr>
        <w:ind w:firstLine="708"/>
        <w:jc w:val="both"/>
      </w:pPr>
      <w:r>
        <w:rPr>
          <w:color w:val="000000"/>
        </w:rPr>
        <w:t>В состав технических средств должен входить персональный</w:t>
      </w:r>
      <w:r>
        <w:rPr>
          <w:rStyle w:val="apple-converted-space"/>
          <w:color w:val="000000"/>
        </w:rPr>
        <w:t> </w:t>
      </w:r>
      <w:r>
        <w:rPr>
          <w:color w:val="000000"/>
          <w:spacing w:val="-3"/>
        </w:rPr>
        <w:t>компьютер.</w:t>
      </w:r>
      <w:r>
        <w:rPr>
          <w:rStyle w:val="apple-converted-space"/>
          <w:color w:val="000000"/>
          <w:spacing w:val="-3"/>
        </w:rPr>
        <w:t> </w:t>
      </w:r>
      <w:r>
        <w:rPr>
          <w:color w:val="000000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9A3376" w:rsidP="009A3376">
      <w:pPr>
        <w:ind w:firstLine="708"/>
      </w:pPr>
      <w:r>
        <w:rPr>
          <w:color w:val="000000"/>
        </w:rPr>
        <w:t>Системные программные средства, используемые программой, должны быть представлены локализованными версиями операционных систем Windows или *</w:t>
      </w:r>
      <w:proofErr w:type="spellStart"/>
      <w:r>
        <w:rPr>
          <w:rStyle w:val="spelle"/>
          <w:color w:val="000000"/>
        </w:rPr>
        <w:t>nix</w:t>
      </w:r>
      <w:proofErr w:type="spellEnd"/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0246E2">
        <w:t>программе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9A3376">
        <w:rPr>
          <w:color w:val="000000"/>
          <w:spacing w:val="4"/>
          <w:szCs w:val="26"/>
        </w:rPr>
        <w:t>Программа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lastRenderedPageBreak/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0246E2">
        <w:t>программы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lastRenderedPageBreak/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0246E2">
        <w:t xml:space="preserve">программы </w:t>
      </w:r>
      <w:r w:rsidR="00116227">
        <w:t xml:space="preserve">в год – круглосуточное выполнение </w:t>
      </w:r>
      <w:r w:rsidR="009A3376">
        <w:t>программы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lastRenderedPageBreak/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lastRenderedPageBreak/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</w:t>
      </w:r>
      <w:r w:rsidR="009A3376">
        <w:rPr>
          <w:spacing w:val="14"/>
        </w:rPr>
        <w:t>программы</w:t>
      </w:r>
      <w:r>
        <w:rPr>
          <w:spacing w:val="14"/>
        </w:rPr>
        <w:t xml:space="preserve">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799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1568A5" w:rsidRDefault="001568A5">
      <w:pPr>
        <w:rPr>
          <w:sz w:val="2"/>
        </w:rPr>
      </w:pPr>
    </w:p>
    <w:p w:rsidR="00CF1150" w:rsidRDefault="009A3376" w:rsidP="009A3376">
      <w:pPr>
        <w:tabs>
          <w:tab w:val="left" w:pos="2100"/>
        </w:tabs>
        <w:rPr>
          <w:sz w:val="2"/>
        </w:rPr>
      </w:pPr>
      <w:r>
        <w:rPr>
          <w:sz w:val="2"/>
        </w:rPr>
        <w:tab/>
      </w: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7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19E" w:rsidRDefault="007D519E">
      <w:r>
        <w:separator/>
      </w:r>
    </w:p>
  </w:endnote>
  <w:endnote w:type="continuationSeparator" w:id="0">
    <w:p w:rsidR="007D519E" w:rsidRDefault="007D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19E" w:rsidRDefault="007D519E">
      <w:r>
        <w:separator/>
      </w:r>
    </w:p>
  </w:footnote>
  <w:footnote w:type="continuationSeparator" w:id="0">
    <w:p w:rsidR="007D519E" w:rsidRDefault="007D5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0F03DE"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5"/>
    <w:rsid w:val="00011FC0"/>
    <w:rsid w:val="000246E2"/>
    <w:rsid w:val="000F03DE"/>
    <w:rsid w:val="00116227"/>
    <w:rsid w:val="001568A5"/>
    <w:rsid w:val="001835F0"/>
    <w:rsid w:val="001B3D45"/>
    <w:rsid w:val="00242F3F"/>
    <w:rsid w:val="002C4166"/>
    <w:rsid w:val="00344192"/>
    <w:rsid w:val="003F6D07"/>
    <w:rsid w:val="00432A61"/>
    <w:rsid w:val="00512BB1"/>
    <w:rsid w:val="00550F49"/>
    <w:rsid w:val="005950D5"/>
    <w:rsid w:val="005D1DB8"/>
    <w:rsid w:val="005F3B56"/>
    <w:rsid w:val="00622B56"/>
    <w:rsid w:val="0062486C"/>
    <w:rsid w:val="00670838"/>
    <w:rsid w:val="006B74C9"/>
    <w:rsid w:val="006C0CA5"/>
    <w:rsid w:val="006E2971"/>
    <w:rsid w:val="007678E8"/>
    <w:rsid w:val="007D519E"/>
    <w:rsid w:val="00846D09"/>
    <w:rsid w:val="00876658"/>
    <w:rsid w:val="008B4DE2"/>
    <w:rsid w:val="00965F30"/>
    <w:rsid w:val="009A3376"/>
    <w:rsid w:val="009C2661"/>
    <w:rsid w:val="00A27A50"/>
    <w:rsid w:val="00A570CB"/>
    <w:rsid w:val="00A801EE"/>
    <w:rsid w:val="00B26F25"/>
    <w:rsid w:val="00BC5619"/>
    <w:rsid w:val="00BD547C"/>
    <w:rsid w:val="00C317DD"/>
    <w:rsid w:val="00C632B2"/>
    <w:rsid w:val="00C85137"/>
    <w:rsid w:val="00CC7EB0"/>
    <w:rsid w:val="00CD287D"/>
    <w:rsid w:val="00CF1150"/>
    <w:rsid w:val="00D145E9"/>
    <w:rsid w:val="00E4272A"/>
    <w:rsid w:val="00E443EF"/>
    <w:rsid w:val="00EA0196"/>
    <w:rsid w:val="00F377B5"/>
    <w:rsid w:val="00F54EDD"/>
    <w:rsid w:val="00F5712B"/>
    <w:rsid w:val="00F573D4"/>
    <w:rsid w:val="00F96A9A"/>
    <w:rsid w:val="00FB4158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510CA8"/>
  <w15:chartTrackingRefBased/>
  <w15:docId w15:val="{BABF8A76-FD01-4D08-A708-DB2DA937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0%D0%B5%D0%BF%D0%BE%D0%B7%D0%B8%D1%82%D0%BE%D1%80%D0%B8%D0%B9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521</TotalTime>
  <Pages>17</Pages>
  <Words>2259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Пользователь Windows</cp:lastModifiedBy>
  <cp:revision>13</cp:revision>
  <cp:lastPrinted>2005-09-30T06:24:00Z</cp:lastPrinted>
  <dcterms:created xsi:type="dcterms:W3CDTF">2017-02-21T15:55:00Z</dcterms:created>
  <dcterms:modified xsi:type="dcterms:W3CDTF">2017-04-14T15:36:00Z</dcterms:modified>
</cp:coreProperties>
</file>