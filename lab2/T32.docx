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846D09" w:rsidRDefault="00846D09">
      <w:pPr>
        <w:jc w:val="center"/>
        <w:rPr>
          <w:b/>
          <w:bCs/>
          <w:caps/>
          <w:sz w:val="32"/>
          <w:lang w:val="en-US"/>
        </w:rPr>
      </w:pPr>
      <w:proofErr w:type="gramStart"/>
      <w:r>
        <w:rPr>
          <w:b/>
          <w:bCs/>
          <w:caps/>
          <w:sz w:val="32"/>
        </w:rPr>
        <w:t xml:space="preserve">Утилита  </w:t>
      </w:r>
      <w:r>
        <w:rPr>
          <w:b/>
          <w:bCs/>
          <w:caps/>
          <w:sz w:val="32"/>
          <w:lang w:val="en-US"/>
        </w:rPr>
        <w:t>At</w:t>
      </w:r>
      <w:proofErr w:type="gramEnd"/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632B2" w:rsidRDefault="006E297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команда </w:t>
      </w:r>
      <w:r>
        <w:rPr>
          <w:b/>
          <w:bCs/>
          <w:caps/>
          <w:sz w:val="32"/>
          <w:lang w:val="en-US"/>
        </w:rPr>
        <w:t>At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C632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15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 команды…………………………………………………...4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1.2. Краткая характеристика области применения команды………………...4</w:t>
      </w:r>
    </w:p>
    <w:p w:rsidR="00CF1150" w:rsidRPr="00E4272A" w:rsidRDefault="00161F50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161F50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 команды…………………………………...6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3.2. Эксплуатационное назначение команды…………………………………6</w:t>
      </w:r>
    </w:p>
    <w:p w:rsidR="00CF1150" w:rsidRPr="00E4272A" w:rsidRDefault="00161F50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161F50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161F50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……………………………...7</w:t>
      </w:r>
    </w:p>
    <w:p w:rsidR="00CF1150" w:rsidRPr="00E4272A" w:rsidRDefault="00161F50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…………………………...…...7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161F50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161F50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отказа…………………………………………8</w:t>
      </w:r>
    </w:p>
    <w:p w:rsidR="00965F30" w:rsidRPr="00965F30" w:rsidRDefault="00161F50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161F50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161F50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видам обслуживания…………………………………………9</w:t>
      </w:r>
    </w:p>
    <w:p w:rsidR="00F54EDD" w:rsidRPr="00F54EDD" w:rsidRDefault="00161F50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квалификации персонала…………...………9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F54EDD">
        <w:rPr>
          <w:rStyle w:val="ac"/>
          <w:color w:val="auto"/>
          <w:u w:val="none"/>
        </w:rPr>
        <w:t>……….………9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161F50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161F50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программирования…………….10</w:t>
      </w:r>
    </w:p>
    <w:p w:rsidR="00F54EDD" w:rsidRDefault="00161F50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…...10</w:t>
      </w:r>
    </w:p>
    <w:p w:rsidR="00F54EDD" w:rsidRPr="00F54EDD" w:rsidRDefault="00161F50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…………………………...10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E4272A" w:rsidRDefault="00161F50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12</w:t>
      </w:r>
    </w:p>
    <w:p w:rsidR="00CF1150" w:rsidRPr="00E4272A" w:rsidRDefault="00161F50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</w:p>
    <w:p w:rsidR="00CF1150" w:rsidRPr="00E4272A" w:rsidRDefault="00161F50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13</w:t>
      </w:r>
      <w:hyperlink w:anchor="_Toc119204140" w:history="1"/>
    </w:p>
    <w:p w:rsidR="00CF1150" w:rsidRPr="00E4272A" w:rsidRDefault="00161F50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14</w:t>
      </w:r>
    </w:p>
    <w:p w:rsidR="00CF1150" w:rsidRPr="00E4272A" w:rsidRDefault="00161F50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Pr="00E4272A" w:rsidRDefault="00161F50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161F50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161F50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622B56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«Команда </w:t>
      </w:r>
      <w:r>
        <w:rPr>
          <w:color w:val="000000"/>
          <w:spacing w:val="4"/>
          <w:sz w:val="26"/>
          <w:szCs w:val="26"/>
          <w:lang w:val="en-US"/>
        </w:rPr>
        <w:t>AT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E4272A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344192" w:rsidRDefault="00622B56">
      <w:pPr>
        <w:ind w:firstLine="576"/>
        <w:jc w:val="both"/>
      </w:pPr>
      <w:r>
        <w:t xml:space="preserve">Для планирования заданий в </w:t>
      </w:r>
      <w:r>
        <w:rPr>
          <w:lang w:val="en-US"/>
        </w:rPr>
        <w:t>Windows</w:t>
      </w:r>
      <w:r w:rsidRPr="00622B56">
        <w:t xml:space="preserve"> </w:t>
      </w:r>
      <w:r>
        <w:t>используется</w:t>
      </w:r>
      <w:r w:rsidR="00344192">
        <w:t xml:space="preserve"> средство панели управления </w:t>
      </w:r>
      <w:r w:rsidR="00344192">
        <w:rPr>
          <w:color w:val="000000"/>
          <w:spacing w:val="4"/>
          <w:sz w:val="26"/>
          <w:szCs w:val="26"/>
        </w:rPr>
        <w:t>«Планировщик заданий». Кроме того</w:t>
      </w:r>
      <w:r w:rsidR="00344192" w:rsidRPr="00344192">
        <w:rPr>
          <w:color w:val="000000"/>
          <w:spacing w:val="4"/>
          <w:sz w:val="26"/>
          <w:szCs w:val="26"/>
        </w:rPr>
        <w:t>,</w:t>
      </w:r>
      <w:r w:rsidR="00344192">
        <w:rPr>
          <w:color w:val="000000"/>
          <w:spacing w:val="4"/>
          <w:sz w:val="26"/>
          <w:szCs w:val="26"/>
        </w:rPr>
        <w:t xml:space="preserve"> задания можно запланировать вручную с помощью команды </w:t>
      </w:r>
      <w:r w:rsidR="00344192">
        <w:rPr>
          <w:color w:val="000000"/>
          <w:spacing w:val="4"/>
          <w:sz w:val="26"/>
          <w:szCs w:val="26"/>
          <w:lang w:val="en-US"/>
        </w:rPr>
        <w:t>AT</w:t>
      </w:r>
      <w:r w:rsidR="00344192" w:rsidRPr="00344192">
        <w:rPr>
          <w:color w:val="000000"/>
          <w:spacing w:val="4"/>
          <w:sz w:val="26"/>
          <w:szCs w:val="26"/>
        </w:rPr>
        <w:t>.</w:t>
      </w:r>
    </w:p>
    <w:p w:rsidR="00CF1150" w:rsidRDefault="00CF1150"/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 xml:space="preserve">Функциональное назначение </w:t>
      </w:r>
      <w:bookmarkEnd w:id="9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Функ</w:t>
      </w:r>
      <w:r w:rsidR="00011FC0">
        <w:t>циональным назначением команды</w:t>
      </w:r>
      <w:r>
        <w:t xml:space="preserve"> является</w:t>
      </w:r>
      <w:r w:rsidR="00011FC0">
        <w:t xml:space="preserve"> запуск команд и программ в указанное время по определённым дням.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011FC0">
      <w:pPr>
        <w:ind w:firstLine="576"/>
        <w:jc w:val="both"/>
      </w:pPr>
      <w:r>
        <w:t>Команда</w:t>
      </w:r>
      <w:r w:rsidR="00CF1150">
        <w:t xml:space="preserve"> должна эксплуатироваться в профильных подра</w:t>
      </w:r>
      <w:r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011FC0">
        <w:t>команд</w:t>
      </w:r>
      <w:r>
        <w:t xml:space="preserve">ы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lastRenderedPageBreak/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62486C" w:rsidRDefault="00EA262E" w:rsidP="00EA262E">
      <w:pPr>
        <w:ind w:left="708"/>
        <w:jc w:val="both"/>
        <w:rPr>
          <w:color w:val="000000"/>
          <w:spacing w:val="2"/>
          <w:szCs w:val="26"/>
        </w:rPr>
      </w:pPr>
      <w:r w:rsidRPr="00EA262E">
        <w:t xml:space="preserve">4.1.1.1. </w:t>
      </w:r>
      <w:r w:rsidR="00A900FD">
        <w:rPr>
          <w:color w:val="000000"/>
          <w:spacing w:val="2"/>
          <w:szCs w:val="26"/>
        </w:rPr>
        <w:t>Программа</w:t>
      </w:r>
      <w:r w:rsidRPr="00EA262E">
        <w:rPr>
          <w:color w:val="000000"/>
          <w:spacing w:val="2"/>
          <w:szCs w:val="26"/>
        </w:rPr>
        <w:t xml:space="preserve"> должна</w:t>
      </w:r>
      <w:r w:rsidR="00A900FD">
        <w:rPr>
          <w:color w:val="000000"/>
          <w:spacing w:val="2"/>
          <w:szCs w:val="26"/>
        </w:rPr>
        <w:t xml:space="preserve"> иметь функцию задачи</w:t>
      </w:r>
      <w:r w:rsidRPr="00EA262E">
        <w:rPr>
          <w:color w:val="000000"/>
          <w:spacing w:val="2"/>
          <w:szCs w:val="26"/>
        </w:rPr>
        <w:t xml:space="preserve"> параметр</w:t>
      </w:r>
      <w:r w:rsidR="00A900FD">
        <w:rPr>
          <w:color w:val="000000"/>
          <w:spacing w:val="2"/>
          <w:szCs w:val="26"/>
        </w:rPr>
        <w:t>а</w:t>
      </w:r>
      <w:r w:rsidRPr="00EA262E">
        <w:rPr>
          <w:color w:val="000000"/>
          <w:spacing w:val="2"/>
          <w:szCs w:val="26"/>
        </w:rPr>
        <w:t xml:space="preserve"> имени удалённого компьютера</w:t>
      </w:r>
      <w:r>
        <w:rPr>
          <w:color w:val="000000"/>
          <w:spacing w:val="2"/>
          <w:szCs w:val="26"/>
        </w:rPr>
        <w:t>. Параметр может быть опущен</w:t>
      </w:r>
      <w:r w:rsidRPr="00EA262E">
        <w:rPr>
          <w:color w:val="000000"/>
          <w:spacing w:val="2"/>
          <w:szCs w:val="26"/>
        </w:rPr>
        <w:t>,</w:t>
      </w:r>
      <w:r>
        <w:rPr>
          <w:color w:val="000000"/>
          <w:spacing w:val="2"/>
          <w:szCs w:val="26"/>
        </w:rPr>
        <w:t xml:space="preserve"> если используется локальный компьютер.</w:t>
      </w: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4.1.1.2</w:t>
      </w:r>
      <w:r w:rsidR="00A900FD">
        <w:rPr>
          <w:color w:val="000000"/>
          <w:spacing w:val="2"/>
          <w:szCs w:val="26"/>
        </w:rPr>
        <w:t>. Программа</w:t>
      </w:r>
      <w:r>
        <w:rPr>
          <w:color w:val="000000"/>
          <w:spacing w:val="2"/>
          <w:szCs w:val="26"/>
        </w:rPr>
        <w:t xml:space="preserve"> должна</w:t>
      </w:r>
      <w:r w:rsidR="00A900FD">
        <w:rPr>
          <w:color w:val="000000"/>
          <w:spacing w:val="2"/>
          <w:szCs w:val="26"/>
        </w:rPr>
        <w:t xml:space="preserve"> иметь функцию</w:t>
      </w:r>
      <w:r>
        <w:rPr>
          <w:color w:val="000000"/>
          <w:spacing w:val="2"/>
          <w:szCs w:val="26"/>
        </w:rPr>
        <w:t xml:space="preserve"> отмен</w:t>
      </w:r>
      <w:r w:rsidR="00A900FD">
        <w:rPr>
          <w:color w:val="000000"/>
          <w:spacing w:val="2"/>
          <w:szCs w:val="26"/>
        </w:rPr>
        <w:t>ы</w:t>
      </w:r>
      <w:r>
        <w:rPr>
          <w:color w:val="000000"/>
          <w:spacing w:val="2"/>
          <w:szCs w:val="26"/>
        </w:rPr>
        <w:t xml:space="preserve"> запланированн</w:t>
      </w:r>
      <w:r w:rsidR="00A900FD">
        <w:rPr>
          <w:color w:val="000000"/>
          <w:spacing w:val="2"/>
          <w:szCs w:val="26"/>
        </w:rPr>
        <w:t>ой</w:t>
      </w:r>
      <w:r>
        <w:rPr>
          <w:color w:val="000000"/>
          <w:spacing w:val="2"/>
          <w:szCs w:val="26"/>
        </w:rPr>
        <w:t xml:space="preserve"> задач</w:t>
      </w:r>
      <w:r w:rsidR="00A900FD">
        <w:rPr>
          <w:color w:val="000000"/>
          <w:spacing w:val="2"/>
          <w:szCs w:val="26"/>
        </w:rPr>
        <w:t>и</w:t>
      </w:r>
      <w:r>
        <w:rPr>
          <w:color w:val="000000"/>
          <w:spacing w:val="2"/>
          <w:szCs w:val="26"/>
        </w:rPr>
        <w:t>. Если не указан код конкретной задачи</w:t>
      </w:r>
      <w:r w:rsidRPr="00EA262E">
        <w:rPr>
          <w:color w:val="000000"/>
          <w:spacing w:val="2"/>
          <w:szCs w:val="26"/>
        </w:rPr>
        <w:t>,</w:t>
      </w:r>
      <w:r>
        <w:rPr>
          <w:color w:val="000000"/>
          <w:spacing w:val="2"/>
          <w:szCs w:val="26"/>
        </w:rPr>
        <w:t xml:space="preserve"> то должны отменяться все задачи</w:t>
      </w:r>
      <w:r w:rsidRPr="00EA262E">
        <w:rPr>
          <w:color w:val="000000"/>
          <w:spacing w:val="2"/>
          <w:szCs w:val="26"/>
        </w:rPr>
        <w:t>,</w:t>
      </w:r>
      <w:r>
        <w:rPr>
          <w:color w:val="000000"/>
          <w:spacing w:val="2"/>
          <w:szCs w:val="26"/>
        </w:rPr>
        <w:t xml:space="preserve"> запланированные для указанного компьютера.</w:t>
      </w: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4.1.1.3.</w:t>
      </w:r>
      <w:r w:rsidR="00A900FD">
        <w:rPr>
          <w:color w:val="000000"/>
          <w:spacing w:val="2"/>
          <w:szCs w:val="26"/>
        </w:rPr>
        <w:t xml:space="preserve"> Программа</w:t>
      </w:r>
      <w:r>
        <w:rPr>
          <w:color w:val="000000"/>
          <w:spacing w:val="2"/>
          <w:szCs w:val="26"/>
        </w:rPr>
        <w:t xml:space="preserve"> должна</w:t>
      </w:r>
      <w:r w:rsidR="00A900FD">
        <w:rPr>
          <w:color w:val="000000"/>
          <w:spacing w:val="2"/>
          <w:szCs w:val="26"/>
        </w:rPr>
        <w:t xml:space="preserve"> иметь функцию отмены</w:t>
      </w:r>
      <w:r>
        <w:rPr>
          <w:color w:val="000000"/>
          <w:spacing w:val="2"/>
          <w:szCs w:val="26"/>
        </w:rPr>
        <w:t xml:space="preserve"> </w:t>
      </w:r>
      <w:r w:rsidRPr="00EA262E">
        <w:rPr>
          <w:color w:val="000000"/>
          <w:spacing w:val="2"/>
          <w:szCs w:val="26"/>
        </w:rPr>
        <w:t>запроса на подтверждение при отмене всех запланированных задач.</w:t>
      </w: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</w:p>
    <w:p w:rsidR="00EA262E" w:rsidRDefault="00EA262E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4.1.1.4. </w:t>
      </w:r>
      <w:r w:rsidR="00A900FD">
        <w:rPr>
          <w:color w:val="000000"/>
          <w:spacing w:val="2"/>
          <w:szCs w:val="26"/>
        </w:rPr>
        <w:t xml:space="preserve">Программа </w:t>
      </w:r>
      <w:r w:rsidR="003C6703">
        <w:rPr>
          <w:color w:val="000000"/>
          <w:spacing w:val="2"/>
          <w:szCs w:val="26"/>
        </w:rPr>
        <w:t>должна</w:t>
      </w:r>
      <w:r w:rsidR="00A900FD">
        <w:rPr>
          <w:color w:val="000000"/>
          <w:spacing w:val="2"/>
          <w:szCs w:val="26"/>
        </w:rPr>
        <w:t xml:space="preserve"> иметь функцию</w:t>
      </w:r>
      <w:r w:rsidR="003C6703" w:rsidRPr="003C6703">
        <w:rPr>
          <w:spacing w:val="2"/>
        </w:rPr>
        <w:t> р</w:t>
      </w:r>
      <w:r w:rsidR="00A900FD">
        <w:rPr>
          <w:color w:val="000000"/>
          <w:spacing w:val="2"/>
          <w:szCs w:val="26"/>
        </w:rPr>
        <w:t xml:space="preserve">азрешения </w:t>
      </w:r>
      <w:r w:rsidR="003C6703" w:rsidRPr="003C6703">
        <w:rPr>
          <w:color w:val="000000"/>
          <w:spacing w:val="2"/>
          <w:szCs w:val="26"/>
        </w:rPr>
        <w:t>взаимодействия задачи с пользователем, работающим на компьютере во время запуска задачи. Если данный ключ не задан, то задача выполняется невидимо для пользователя.</w:t>
      </w:r>
    </w:p>
    <w:p w:rsid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</w:p>
    <w:p w:rsid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4.1.1.5. </w:t>
      </w:r>
      <w:r w:rsidR="000B6796">
        <w:rPr>
          <w:color w:val="000000"/>
          <w:spacing w:val="2"/>
          <w:szCs w:val="26"/>
        </w:rPr>
        <w:t>Программа</w:t>
      </w:r>
      <w:r>
        <w:rPr>
          <w:color w:val="000000"/>
          <w:spacing w:val="2"/>
          <w:szCs w:val="26"/>
        </w:rPr>
        <w:t xml:space="preserve"> должна </w:t>
      </w:r>
      <w:r w:rsidR="000B6796">
        <w:rPr>
          <w:color w:val="000000"/>
          <w:spacing w:val="2"/>
          <w:szCs w:val="26"/>
        </w:rPr>
        <w:t>иметь функцию</w:t>
      </w:r>
      <w:r>
        <w:rPr>
          <w:color w:val="000000"/>
          <w:spacing w:val="2"/>
          <w:szCs w:val="26"/>
        </w:rPr>
        <w:t xml:space="preserve"> запуск</w:t>
      </w:r>
      <w:r w:rsidR="000B6796">
        <w:rPr>
          <w:color w:val="000000"/>
          <w:spacing w:val="2"/>
          <w:szCs w:val="26"/>
        </w:rPr>
        <w:t>а</w:t>
      </w:r>
      <w:r>
        <w:rPr>
          <w:color w:val="000000"/>
          <w:spacing w:val="2"/>
          <w:szCs w:val="26"/>
        </w:rPr>
        <w:t xml:space="preserve"> задачи </w:t>
      </w:r>
      <w:r w:rsidRPr="003C6703">
        <w:rPr>
          <w:color w:val="000000"/>
          <w:spacing w:val="2"/>
          <w:szCs w:val="26"/>
        </w:rPr>
        <w:t>по указанным дням недели или месяца. Если дата опущена, используется текущий день месяца.</w:t>
      </w:r>
    </w:p>
    <w:p w:rsid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</w:p>
    <w:p w:rsidR="003C6703" w:rsidRPr="003C6703" w:rsidRDefault="003C6703" w:rsidP="00EA262E">
      <w:pPr>
        <w:ind w:left="708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4.1.1.6. </w:t>
      </w:r>
      <w:r w:rsidR="000B6796">
        <w:rPr>
          <w:color w:val="000000"/>
          <w:spacing w:val="2"/>
          <w:szCs w:val="26"/>
        </w:rPr>
        <w:t>Программа должна иметь функцию</w:t>
      </w:r>
      <w:r w:rsidR="000B6796" w:rsidRPr="003C6703">
        <w:rPr>
          <w:color w:val="000000"/>
          <w:spacing w:val="2"/>
          <w:szCs w:val="26"/>
        </w:rPr>
        <w:t xml:space="preserve"> </w:t>
      </w:r>
      <w:r w:rsidRPr="003C6703">
        <w:rPr>
          <w:color w:val="000000"/>
          <w:spacing w:val="2"/>
          <w:szCs w:val="26"/>
        </w:rPr>
        <w:t>запис</w:t>
      </w:r>
      <w:r w:rsidR="000B6796">
        <w:rPr>
          <w:color w:val="000000"/>
          <w:spacing w:val="2"/>
          <w:szCs w:val="26"/>
        </w:rPr>
        <w:t>и</w:t>
      </w:r>
      <w:r w:rsidRPr="003C6703">
        <w:rPr>
          <w:color w:val="000000"/>
          <w:spacing w:val="2"/>
          <w:szCs w:val="26"/>
        </w:rPr>
        <w:t xml:space="preserve"> запуск</w:t>
      </w:r>
      <w:r w:rsidR="000B6796">
        <w:rPr>
          <w:color w:val="000000"/>
          <w:spacing w:val="2"/>
          <w:szCs w:val="26"/>
        </w:rPr>
        <w:t>а</w:t>
      </w:r>
      <w:r w:rsidRPr="003C6703">
        <w:rPr>
          <w:color w:val="000000"/>
          <w:spacing w:val="2"/>
          <w:szCs w:val="26"/>
        </w:rPr>
        <w:t xml:space="preserve"> задачи в следующий указанный день недели (например, в следующий четверг). Если дата опущена, используется текущий день месяца.</w:t>
      </w:r>
    </w:p>
    <w:p w:rsidR="00CF1150" w:rsidRDefault="003C6703">
      <w:r>
        <w:tab/>
      </w:r>
    </w:p>
    <w:p w:rsidR="003C6703" w:rsidRDefault="003C6703" w:rsidP="003C6703">
      <w:pPr>
        <w:ind w:left="708"/>
        <w:jc w:val="both"/>
        <w:rPr>
          <w:color w:val="000000"/>
          <w:spacing w:val="2"/>
          <w:szCs w:val="26"/>
        </w:rPr>
      </w:pPr>
      <w:r w:rsidRPr="003C6703">
        <w:rPr>
          <w:color w:val="000000"/>
          <w:spacing w:val="2"/>
          <w:szCs w:val="26"/>
        </w:rPr>
        <w:t xml:space="preserve">4.1.1.7. </w:t>
      </w:r>
      <w:r w:rsidR="000B6796">
        <w:rPr>
          <w:color w:val="000000"/>
          <w:spacing w:val="2"/>
          <w:szCs w:val="26"/>
        </w:rPr>
        <w:t>Программа должна иметь функцию</w:t>
      </w:r>
      <w:r w:rsidR="000B6796" w:rsidRPr="003C6703">
        <w:rPr>
          <w:color w:val="000000"/>
          <w:spacing w:val="2"/>
          <w:szCs w:val="26"/>
        </w:rPr>
        <w:t xml:space="preserve"> </w:t>
      </w:r>
      <w:r w:rsidRPr="003C6703">
        <w:rPr>
          <w:color w:val="000000"/>
          <w:spacing w:val="2"/>
          <w:szCs w:val="26"/>
        </w:rPr>
        <w:t>отобра</w:t>
      </w:r>
      <w:r w:rsidR="000B6796">
        <w:rPr>
          <w:color w:val="000000"/>
          <w:spacing w:val="2"/>
          <w:szCs w:val="26"/>
        </w:rPr>
        <w:t>жения списка</w:t>
      </w:r>
      <w:r w:rsidRPr="003C6703">
        <w:rPr>
          <w:color w:val="000000"/>
          <w:spacing w:val="2"/>
          <w:szCs w:val="26"/>
        </w:rPr>
        <w:t xml:space="preserve"> всех задач, запланированных для выполнения на данном компьютере.</w:t>
      </w:r>
    </w:p>
    <w:p w:rsidR="003C6703" w:rsidRDefault="003C6703" w:rsidP="003C6703">
      <w:pPr>
        <w:ind w:left="708"/>
        <w:jc w:val="both"/>
        <w:rPr>
          <w:color w:val="000000"/>
          <w:spacing w:val="2"/>
          <w:szCs w:val="26"/>
        </w:rPr>
      </w:pPr>
    </w:p>
    <w:p w:rsidR="003C6703" w:rsidRPr="003C6703" w:rsidRDefault="003C6703" w:rsidP="003C6703">
      <w:pPr>
        <w:ind w:left="708"/>
        <w:jc w:val="both"/>
      </w:pPr>
      <w:r>
        <w:rPr>
          <w:color w:val="000000"/>
          <w:spacing w:val="2"/>
          <w:szCs w:val="26"/>
        </w:rPr>
        <w:t xml:space="preserve">4.1.1.8. </w:t>
      </w:r>
      <w:r w:rsidR="000B6796">
        <w:rPr>
          <w:color w:val="000000"/>
          <w:spacing w:val="2"/>
          <w:szCs w:val="26"/>
        </w:rPr>
        <w:t>Программа должна иметь функцию</w:t>
      </w:r>
      <w:r w:rsidRPr="003C6703">
        <w:rPr>
          <w:color w:val="000000"/>
          <w:spacing w:val="2"/>
          <w:szCs w:val="26"/>
        </w:rPr>
        <w:t xml:space="preserve"> отобра</w:t>
      </w:r>
      <w:r w:rsidR="000B6796">
        <w:rPr>
          <w:color w:val="000000"/>
          <w:spacing w:val="2"/>
          <w:szCs w:val="26"/>
        </w:rPr>
        <w:t>жения</w:t>
      </w:r>
      <w:r w:rsidRPr="003C6703">
        <w:rPr>
          <w:color w:val="000000"/>
          <w:spacing w:val="2"/>
          <w:szCs w:val="26"/>
        </w:rPr>
        <w:t xml:space="preserve"> спис</w:t>
      </w:r>
      <w:r w:rsidR="000B6796">
        <w:rPr>
          <w:color w:val="000000"/>
          <w:spacing w:val="2"/>
          <w:szCs w:val="26"/>
        </w:rPr>
        <w:t>ка</w:t>
      </w:r>
      <w:bookmarkStart w:id="14" w:name="_GoBack"/>
      <w:bookmarkEnd w:id="14"/>
      <w:r w:rsidRPr="003C6703">
        <w:rPr>
          <w:color w:val="000000"/>
          <w:spacing w:val="2"/>
          <w:szCs w:val="26"/>
        </w:rPr>
        <w:t xml:space="preserve"> всех задач, запланированных для выполнения на компьютере с именем COMP1.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62486C" w:rsidRDefault="0062486C" w:rsidP="0062486C">
      <w:pPr>
        <w:ind w:firstLine="708"/>
      </w:pPr>
      <w:r w:rsidRPr="0062486C">
        <w:t>Команда </w:t>
      </w:r>
      <w:proofErr w:type="spellStart"/>
      <w:r w:rsidRPr="0062486C">
        <w:t>at</w:t>
      </w:r>
      <w:proofErr w:type="spellEnd"/>
      <w:r w:rsidRPr="0062486C">
        <w:t> использует следующий синтаксис:</w:t>
      </w:r>
      <w:r w:rsidRPr="0062486C">
        <w:br/>
      </w:r>
    </w:p>
    <w:p w:rsidR="0062486C" w:rsidRPr="0062486C" w:rsidRDefault="0062486C" w:rsidP="0062486C">
      <w:pPr>
        <w:ind w:firstLine="708"/>
      </w:pPr>
      <w:proofErr w:type="spellStart"/>
      <w:r w:rsidRPr="0062486C">
        <w:t>at</w:t>
      </w:r>
      <w:proofErr w:type="spellEnd"/>
      <w:r w:rsidRPr="0062486C">
        <w:t xml:space="preserve"> \\</w:t>
      </w:r>
      <w:r w:rsidRPr="0062486C">
        <w:rPr>
          <w:b/>
          <w:bCs/>
        </w:rPr>
        <w:t>имя_компьютера время</w:t>
      </w:r>
      <w:r w:rsidRPr="0062486C">
        <w:t> /</w:t>
      </w:r>
      <w:proofErr w:type="spellStart"/>
      <w:r w:rsidRPr="0062486C">
        <w:t>interactive</w:t>
      </w:r>
      <w:proofErr w:type="spellEnd"/>
      <w:r w:rsidRPr="0062486C">
        <w:t> | /</w:t>
      </w:r>
      <w:proofErr w:type="spellStart"/>
      <w:proofErr w:type="gramStart"/>
      <w:r w:rsidRPr="0062486C">
        <w:t>every:</w:t>
      </w:r>
      <w:r w:rsidRPr="0062486C">
        <w:rPr>
          <w:b/>
          <w:bCs/>
        </w:rPr>
        <w:t>дата</w:t>
      </w:r>
      <w:proofErr w:type="spellEnd"/>
      <w:r w:rsidRPr="0062486C">
        <w:t>,...</w:t>
      </w:r>
      <w:proofErr w:type="gramEnd"/>
      <w:r w:rsidRPr="0062486C">
        <w:t> /</w:t>
      </w:r>
      <w:proofErr w:type="spellStart"/>
      <w:r w:rsidRPr="0062486C">
        <w:t>next:</w:t>
      </w:r>
      <w:r w:rsidRPr="0062486C">
        <w:rPr>
          <w:b/>
          <w:bCs/>
        </w:rPr>
        <w:t>дата</w:t>
      </w:r>
      <w:proofErr w:type="spellEnd"/>
      <w:r w:rsidRPr="0062486C">
        <w:t>,... </w:t>
      </w:r>
      <w:r w:rsidRPr="0062486C">
        <w:rPr>
          <w:b/>
          <w:bCs/>
        </w:rPr>
        <w:t>команда</w:t>
      </w:r>
    </w:p>
    <w:p w:rsidR="0062486C" w:rsidRPr="0062486C" w:rsidRDefault="0062486C" w:rsidP="0062486C">
      <w:pPr>
        <w:ind w:firstLine="708"/>
      </w:pPr>
      <w:proofErr w:type="spellStart"/>
      <w:r w:rsidRPr="0062486C">
        <w:t>at</w:t>
      </w:r>
      <w:proofErr w:type="spellEnd"/>
      <w:r w:rsidRPr="0062486C">
        <w:t xml:space="preserve"> \\</w:t>
      </w:r>
      <w:r w:rsidRPr="0062486C">
        <w:rPr>
          <w:b/>
          <w:bCs/>
        </w:rPr>
        <w:t>имя_компьютера код</w:t>
      </w:r>
      <w:r w:rsidRPr="0062486C">
        <w:t> /</w:t>
      </w:r>
      <w:proofErr w:type="spellStart"/>
      <w:r w:rsidRPr="0062486C">
        <w:t>delete</w:t>
      </w:r>
      <w:proofErr w:type="spellEnd"/>
      <w:r w:rsidRPr="0062486C">
        <w:t> | /</w:t>
      </w:r>
      <w:proofErr w:type="spellStart"/>
      <w:r w:rsidRPr="0062486C">
        <w:t>delete</w:t>
      </w:r>
      <w:proofErr w:type="spellEnd"/>
      <w:r w:rsidRPr="0062486C">
        <w:t>/</w:t>
      </w:r>
      <w:proofErr w:type="spellStart"/>
      <w:r w:rsidRPr="0062486C">
        <w:t>yes</w:t>
      </w:r>
      <w:proofErr w:type="spellEnd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3F6D07">
        <w:rPr>
          <w:color w:val="000000"/>
          <w:szCs w:val="26"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3F6D07">
        <w:rPr>
          <w:spacing w:val="3"/>
        </w:rPr>
        <w:t>команды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lastRenderedPageBreak/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CF1150" w:rsidRDefault="00CF1150">
      <w:pPr>
        <w:ind w:firstLine="576"/>
        <w:jc w:val="both"/>
        <w:rPr>
          <w:sz w:val="16"/>
        </w:rPr>
      </w:pPr>
    </w:p>
    <w:p w:rsidR="00CF1150" w:rsidRDefault="00CF1150" w:rsidP="00116227">
      <w:pPr>
        <w:ind w:firstLine="576"/>
        <w:jc w:val="both"/>
      </w:pPr>
      <w:r>
        <w:rPr>
          <w:spacing w:val="-2"/>
        </w:rPr>
        <w:t>а)</w:t>
      </w:r>
      <w:r w:rsidR="00116227">
        <w:t xml:space="preserve"> </w:t>
      </w:r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</w:t>
      </w:r>
      <w:proofErr w:type="gramStart"/>
      <w:r>
        <w:t>ГГц ,</w:t>
      </w:r>
      <w:proofErr w:type="gramEnd"/>
      <w:r>
        <w:t xml:space="preserve"> не менее;</w:t>
      </w:r>
    </w:p>
    <w:p w:rsidR="00CF1150" w:rsidRDefault="00CF1150" w:rsidP="00116227">
      <w:pPr>
        <w:ind w:firstLine="576"/>
        <w:jc w:val="both"/>
        <w:rPr>
          <w:spacing w:val="4"/>
        </w:rPr>
      </w:pPr>
      <w:r>
        <w:rPr>
          <w:spacing w:val="-11"/>
        </w:rPr>
        <w:t>б)</w:t>
      </w:r>
      <w:r w:rsidR="00116227">
        <w:t xml:space="preserve"> </w:t>
      </w:r>
      <w:r>
        <w:rPr>
          <w:spacing w:val="4"/>
        </w:rPr>
        <w:t xml:space="preserve">оперативную память объемом, 128 </w:t>
      </w:r>
      <w:proofErr w:type="spellStart"/>
      <w:r>
        <w:rPr>
          <w:spacing w:val="4"/>
        </w:rPr>
        <w:t>Mб</w:t>
      </w:r>
      <w:proofErr w:type="spellEnd"/>
      <w:r>
        <w:rPr>
          <w:spacing w:val="4"/>
        </w:rPr>
        <w:t>, не менее;</w:t>
      </w:r>
    </w:p>
    <w:p w:rsidR="00CF1150" w:rsidRDefault="00116227" w:rsidP="00116227">
      <w:pPr>
        <w:ind w:firstLine="576"/>
        <w:jc w:val="both"/>
        <w:rPr>
          <w:spacing w:val="4"/>
        </w:rPr>
      </w:pPr>
      <w:r>
        <w:rPr>
          <w:spacing w:val="4"/>
        </w:rPr>
        <w:t xml:space="preserve">в) </w:t>
      </w:r>
      <w:r w:rsidR="00CF1150">
        <w:rPr>
          <w:spacing w:val="4"/>
        </w:rPr>
        <w:t xml:space="preserve">жесткий диск объемом 40 Гб, и выше; </w:t>
      </w:r>
    </w:p>
    <w:p w:rsidR="00CF1150" w:rsidRDefault="00116227" w:rsidP="00116227">
      <w:pPr>
        <w:ind w:firstLine="576"/>
        <w:jc w:val="both"/>
      </w:pPr>
      <w:r>
        <w:t xml:space="preserve">г) </w:t>
      </w:r>
      <w:r w:rsidR="00CF1150">
        <w:t>оптический манипулятор типа «мышь»;</w:t>
      </w:r>
    </w:p>
    <w:p w:rsidR="00CF1150" w:rsidRDefault="00116227" w:rsidP="00116227">
      <w:pPr>
        <w:ind w:firstLine="576"/>
        <w:jc w:val="both"/>
      </w:pPr>
      <w:r>
        <w:t xml:space="preserve">д) </w:t>
      </w:r>
      <w:r w:rsidR="00CF1150">
        <w:t xml:space="preserve">наличие 2 </w:t>
      </w:r>
      <w:r w:rsidR="00CF1150">
        <w:rPr>
          <w:lang w:val="en-US"/>
        </w:rPr>
        <w:t>COM</w:t>
      </w:r>
      <w:r w:rsidR="00CF1150"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Default="00CF1150">
      <w:pPr>
        <w:ind w:firstLine="708"/>
        <w:jc w:val="both"/>
      </w:pPr>
      <w:r>
        <w:rPr>
          <w:spacing w:val="8"/>
        </w:rPr>
        <w:lastRenderedPageBreak/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 xml:space="preserve"> 98 или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Me</w:t>
      </w:r>
      <w: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116227">
        <w:t>команде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116227">
        <w:rPr>
          <w:color w:val="000000"/>
          <w:spacing w:val="4"/>
          <w:szCs w:val="26"/>
        </w:rPr>
        <w:t>Команда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116227">
        <w:t>команды в год – круглосуточное выполнение команды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команды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F50" w:rsidRDefault="00161F50">
      <w:r>
        <w:separator/>
      </w:r>
    </w:p>
  </w:endnote>
  <w:endnote w:type="continuationSeparator" w:id="0">
    <w:p w:rsidR="00161F50" w:rsidRDefault="0016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F50" w:rsidRDefault="00161F50">
      <w:r>
        <w:separator/>
      </w:r>
    </w:p>
  </w:footnote>
  <w:footnote w:type="continuationSeparator" w:id="0">
    <w:p w:rsidR="00161F50" w:rsidRDefault="0016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0B6796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B6796"/>
    <w:rsid w:val="00116227"/>
    <w:rsid w:val="001568A5"/>
    <w:rsid w:val="00161F50"/>
    <w:rsid w:val="001835F0"/>
    <w:rsid w:val="001B3D45"/>
    <w:rsid w:val="00242F3F"/>
    <w:rsid w:val="00344192"/>
    <w:rsid w:val="003C6703"/>
    <w:rsid w:val="003F6D07"/>
    <w:rsid w:val="00622B56"/>
    <w:rsid w:val="0062486C"/>
    <w:rsid w:val="006B74C9"/>
    <w:rsid w:val="006E2971"/>
    <w:rsid w:val="00846D09"/>
    <w:rsid w:val="00965F30"/>
    <w:rsid w:val="00A27A50"/>
    <w:rsid w:val="00A570CB"/>
    <w:rsid w:val="00A900FD"/>
    <w:rsid w:val="00B26F25"/>
    <w:rsid w:val="00B9394C"/>
    <w:rsid w:val="00C632B2"/>
    <w:rsid w:val="00CF1150"/>
    <w:rsid w:val="00E4272A"/>
    <w:rsid w:val="00EA262E"/>
    <w:rsid w:val="00F54EDD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8E339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264</TotalTime>
  <Pages>18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Пользователь Windows</cp:lastModifiedBy>
  <cp:revision>6</cp:revision>
  <cp:lastPrinted>2005-09-30T06:24:00Z</cp:lastPrinted>
  <dcterms:created xsi:type="dcterms:W3CDTF">2017-02-21T15:55:00Z</dcterms:created>
  <dcterms:modified xsi:type="dcterms:W3CDTF">2017-04-14T15:13:00Z</dcterms:modified>
</cp:coreProperties>
</file>